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9D1272"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b w:val="0"/>
                                    <w:color w:val="auto"/>
                                  </w:rPr>
                                  <w:alias w:val="Asignatura"/>
                                  <w:tag w:val=""/>
                                  <w:id w:val="1463160970"/>
                                  <w:placeholder>
                                    <w:docPart w:val="11723FBDE34646B291CF4D9E5C3D60F6"/>
                                  </w:placeholder>
                                  <w:dataBinding w:prefixMappings="xmlns:ns0='http://purl.org/dc/elements/1.1/' xmlns:ns1='http://schemas.openxmlformats.org/package/2006/metadata/core-properties' " w:xpath="/ns1:coreProperties[1]/ns0:subject[1]" w:storeItemID="{6C3C8BC8-F283-45AE-878A-BAB7291924A1}"/>
                                  <w:text/>
                                </w:sdtPr>
                                <w:sdtContent>
                                  <w:p w:rsidR="008B7680" w:rsidRPr="00B6052D" w:rsidRDefault="00887B27" w:rsidP="002945E9">
                                    <w:pPr>
                                      <w:jc w:val="center"/>
                                      <w:rPr>
                                        <w:rStyle w:val="Textoennegrita"/>
                                        <w:b w:val="0"/>
                                        <w:color w:val="auto"/>
                                      </w:rPr>
                                    </w:pPr>
                                    <w:r w:rsidRPr="00B6052D">
                                      <w:rPr>
                                        <w:rStyle w:val="Textoennegrita"/>
                                        <w:b w:val="0"/>
                                        <w:color w:val="auto"/>
                                      </w:rPr>
                                      <w:t>ST-ISC-317-001 Programación Lógica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b w:val="0"/>
                                    <w:color w:val="auto"/>
                                  </w:rPr>
                                  <w:alias w:val="Título"/>
                                  <w:tag w:val=""/>
                                  <w:id w:val="737680125"/>
                                  <w:placeholder>
                                    <w:docPart w:val="BF29AD69FB914B40AAC062F71DAABA63"/>
                                  </w:placeholder>
                                  <w:dataBinding w:prefixMappings="xmlns:ns0='http://purl.org/dc/elements/1.1/' xmlns:ns1='http://schemas.openxmlformats.org/package/2006/metadata/core-properties' " w:xpath="/ns1:coreProperties[1]/ns0:title[1]" w:storeItemID="{6C3C8BC8-F283-45AE-878A-BAB7291924A1}"/>
                                  <w:text/>
                                </w:sdtPr>
                                <w:sdtContent>
                                  <w:p w:rsidR="008B7680" w:rsidRPr="00B6052D" w:rsidRDefault="00B6052D" w:rsidP="002945E9">
                                    <w:pPr>
                                      <w:jc w:val="center"/>
                                      <w:rPr>
                                        <w:rStyle w:val="Textoennegrita"/>
                                        <w:b w:val="0"/>
                                        <w:color w:val="auto"/>
                                      </w:rPr>
                                    </w:pPr>
                                    <w:r w:rsidRPr="00B6052D">
                                      <w:rPr>
                                        <w:rStyle w:val="Textoennegrita"/>
                                        <w:b w:val="0"/>
                                        <w:color w:val="auto"/>
                                      </w:rPr>
                                      <w:t>Sistema Experto, Diagnóstico de Enfermedades</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b w:val="0"/>
                                    <w:color w:val="auto"/>
                                  </w:rPr>
                                  <w:alias w:val="Estudiante 1"/>
                                  <w:tag w:val=""/>
                                  <w:id w:val="-879247440"/>
                                  <w:placeholder>
                                    <w:docPart w:val="0D82CFEB7A8C4D709E1E7BB83648BA2D"/>
                                  </w:placeholder>
                                  <w:dataBinding w:prefixMappings="xmlns:ns0='http://schemas.microsoft.com/office/2006/coverPageProps' " w:xpath="/ns0:CoverPageProperties[1]/ns0:CompanyFax[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2012-0000 Manuel Tolentino</w:t>
                                    </w:r>
                                  </w:p>
                                </w:sdtContent>
                              </w:sdt>
                              <w:sdt>
                                <w:sdtPr>
                                  <w:rPr>
                                    <w:rStyle w:val="Textoennegrita"/>
                                    <w:b w:val="0"/>
                                    <w:color w:val="auto"/>
                                  </w:rPr>
                                  <w:alias w:val="Estudiante 2"/>
                                  <w:tag w:val=""/>
                                  <w:id w:val="519748302"/>
                                  <w:placeholder>
                                    <w:docPart w:val="95E2CE9EBD9C44D5B4DD9B6E7354C9B2"/>
                                  </w:placeholder>
                                  <w:dataBinding w:prefixMappings="xmlns:ns0='http://schemas.microsoft.com/office/2006/coverPageProps' " w:xpath="/ns0:CoverPageProperties[1]/ns0:CompanyPhone[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2013-0940 </w:t>
                                    </w:r>
                                    <w:proofErr w:type="spellStart"/>
                                    <w:r w:rsidRPr="00B6052D">
                                      <w:rPr>
                                        <w:rStyle w:val="Textoennegrita"/>
                                        <w:b w:val="0"/>
                                        <w:color w:val="auto"/>
                                      </w:rPr>
                                      <w:t>Shantall</w:t>
                                    </w:r>
                                    <w:proofErr w:type="spellEnd"/>
                                    <w:r w:rsidRPr="00B6052D">
                                      <w:rPr>
                                        <w:rStyle w:val="Textoennegrita"/>
                                        <w:b w:val="0"/>
                                        <w:color w:val="auto"/>
                                      </w:rPr>
                                      <w:t xml:space="preserve"> Girón</w:t>
                                    </w:r>
                                  </w:p>
                                </w:sdtContent>
                              </w:sdt>
                              <w:sdt>
                                <w:sdtPr>
                                  <w:rPr>
                                    <w:rStyle w:val="Textoennegrita"/>
                                    <w:b w:val="0"/>
                                    <w:color w:val="auto"/>
                                  </w:rPr>
                                  <w:alias w:val="Estudiante 3"/>
                                  <w:tag w:val=""/>
                                  <w:id w:val="1522898844"/>
                                  <w:placeholder>
                                    <w:docPart w:val="FC3D185D11D7461FA489754948D3D39A"/>
                                  </w:placeholder>
                                  <w:dataBinding w:prefixMappings="xmlns:ns0='http://schemas.microsoft.com/office/2006/coverPageProps' " w:xpath="/ns0:CoverPageProperties[1]/ns0:CompanyEmail[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2013-1134 </w:t>
                                    </w:r>
                                    <w:proofErr w:type="spellStart"/>
                                    <w:r w:rsidRPr="00B6052D">
                                      <w:rPr>
                                        <w:rStyle w:val="Textoennegrita"/>
                                        <w:b w:val="0"/>
                                        <w:color w:val="auto"/>
                                      </w:rPr>
                                      <w:t>Darlenys</w:t>
                                    </w:r>
                                    <w:proofErr w:type="spellEnd"/>
                                    <w:r w:rsidRPr="00B6052D">
                                      <w:rPr>
                                        <w:rStyle w:val="Textoennegrita"/>
                                        <w:b w:val="0"/>
                                        <w:color w:val="auto"/>
                                      </w:rPr>
                                      <w:t xml:space="preserve"> Gómez</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r w:rsidR="00B6052D">
                                  <w:rPr>
                                    <w:rStyle w:val="Textoennegrita"/>
                                  </w:rPr>
                                  <w:t>es</w:t>
                                </w:r>
                                <w:r>
                                  <w:rPr>
                                    <w:rStyle w:val="Textoennegrita"/>
                                  </w:rPr>
                                  <w:t>:</w:t>
                                </w:r>
                              </w:p>
                              <w:sdt>
                                <w:sdtPr>
                                  <w:rPr>
                                    <w:rStyle w:val="Textoennegrita"/>
                                    <w:b w:val="0"/>
                                    <w:color w:val="auto"/>
                                  </w:rPr>
                                  <w:alias w:val="Tutor"/>
                                  <w:tag w:val=""/>
                                  <w:id w:val="-1656057983"/>
                                  <w:placeholder>
                                    <w:docPart w:val="1C32279E0F7347739346A692087FE428"/>
                                  </w:placeholder>
                                  <w:dataBinding w:prefixMappings="xmlns:ns0='http://schemas.openxmlformats.org/officeDocument/2006/extended-properties' " w:xpath="/ns0:Properties[1]/ns0:Manager[1]" w:storeItemID="{6668398D-A668-4E3E-A5EB-62B293D839F1}"/>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Prof. Antonio Rivero y Prof. Miguel </w:t>
                                    </w:r>
                                    <w:proofErr w:type="spellStart"/>
                                    <w:r w:rsidRPr="00B6052D">
                                      <w:rPr>
                                        <w:rStyle w:val="Textoennegrita"/>
                                        <w:b w:val="0"/>
                                        <w:color w:val="auto"/>
                                      </w:rPr>
                                      <w:t>Moronta</w:t>
                                    </w:r>
                                    <w:proofErr w:type="spellEnd"/>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C043C3" w:rsidRDefault="00B6052D" w:rsidP="00523D34">
                                <w:pPr>
                                  <w:pStyle w:val="Sinespaciado"/>
                                  <w:jc w:val="center"/>
                                  <w:rPr>
                                    <w:color w:val="595959" w:themeColor="text1" w:themeTint="A6"/>
                                  </w:rPr>
                                </w:pPr>
                                <w:sdt>
                                  <w:sdtPr>
                                    <w:alias w:val="Fecha Entrega"/>
                                    <w:tag w:val="Fecha Entrega"/>
                                    <w:id w:val="-1797679607"/>
                                    <w:placeholder>
                                      <w:docPart w:val="474CE1FFE1434570A76BF7794759CCF9"/>
                                    </w:placeholder>
                                    <w:date w:fullDate="2017-07-01T00:00:00Z">
                                      <w:dateFormat w:val="dddd, dd' de 'MMMM' de 'yyyy"/>
                                      <w:lid w:val="es-DO"/>
                                      <w:storeMappedDataAs w:val="dateTime"/>
                                      <w:calendar w:val="gregorian"/>
                                    </w:date>
                                  </w:sdtPr>
                                  <w:sdtContent>
                                    <w:r w:rsidRPr="00C043C3">
                                      <w:t>Lunes 24 de Julio, 2017</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b w:val="0"/>
                              <w:color w:val="auto"/>
                            </w:rPr>
                            <w:alias w:val="Asignatura"/>
                            <w:tag w:val=""/>
                            <w:id w:val="1463160970"/>
                            <w:placeholder>
                              <w:docPart w:val="11723FBDE34646B291CF4D9E5C3D60F6"/>
                            </w:placeholder>
                            <w:dataBinding w:prefixMappings="xmlns:ns0='http://purl.org/dc/elements/1.1/' xmlns:ns1='http://schemas.openxmlformats.org/package/2006/metadata/core-properties' " w:xpath="/ns1:coreProperties[1]/ns0:subject[1]" w:storeItemID="{6C3C8BC8-F283-45AE-878A-BAB7291924A1}"/>
                            <w:text/>
                          </w:sdtPr>
                          <w:sdtContent>
                            <w:p w:rsidR="008B7680" w:rsidRPr="00B6052D" w:rsidRDefault="00887B27" w:rsidP="002945E9">
                              <w:pPr>
                                <w:jc w:val="center"/>
                                <w:rPr>
                                  <w:rStyle w:val="Textoennegrita"/>
                                  <w:b w:val="0"/>
                                  <w:color w:val="auto"/>
                                </w:rPr>
                              </w:pPr>
                              <w:r w:rsidRPr="00B6052D">
                                <w:rPr>
                                  <w:rStyle w:val="Textoennegrita"/>
                                  <w:b w:val="0"/>
                                  <w:color w:val="auto"/>
                                </w:rPr>
                                <w:t>ST-ISC-317-001 Programación Lógica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b w:val="0"/>
                              <w:color w:val="auto"/>
                            </w:rPr>
                            <w:alias w:val="Título"/>
                            <w:tag w:val=""/>
                            <w:id w:val="737680125"/>
                            <w:placeholder>
                              <w:docPart w:val="BF29AD69FB914B40AAC062F71DAABA63"/>
                            </w:placeholder>
                            <w:dataBinding w:prefixMappings="xmlns:ns0='http://purl.org/dc/elements/1.1/' xmlns:ns1='http://schemas.openxmlformats.org/package/2006/metadata/core-properties' " w:xpath="/ns1:coreProperties[1]/ns0:title[1]" w:storeItemID="{6C3C8BC8-F283-45AE-878A-BAB7291924A1}"/>
                            <w:text/>
                          </w:sdtPr>
                          <w:sdtContent>
                            <w:p w:rsidR="008B7680" w:rsidRPr="00B6052D" w:rsidRDefault="00B6052D" w:rsidP="002945E9">
                              <w:pPr>
                                <w:jc w:val="center"/>
                                <w:rPr>
                                  <w:rStyle w:val="Textoennegrita"/>
                                  <w:b w:val="0"/>
                                  <w:color w:val="auto"/>
                                </w:rPr>
                              </w:pPr>
                              <w:r w:rsidRPr="00B6052D">
                                <w:rPr>
                                  <w:rStyle w:val="Textoennegrita"/>
                                  <w:b w:val="0"/>
                                  <w:color w:val="auto"/>
                                </w:rPr>
                                <w:t>Sistema Experto, Diagnóstico de Enfermedades</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b w:val="0"/>
                              <w:color w:val="auto"/>
                            </w:rPr>
                            <w:alias w:val="Estudiante 1"/>
                            <w:tag w:val=""/>
                            <w:id w:val="-879247440"/>
                            <w:placeholder>
                              <w:docPart w:val="0D82CFEB7A8C4D709E1E7BB83648BA2D"/>
                            </w:placeholder>
                            <w:dataBinding w:prefixMappings="xmlns:ns0='http://schemas.microsoft.com/office/2006/coverPageProps' " w:xpath="/ns0:CoverPageProperties[1]/ns0:CompanyFax[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2012-0000 Manuel Tolentino</w:t>
                              </w:r>
                            </w:p>
                          </w:sdtContent>
                        </w:sdt>
                        <w:sdt>
                          <w:sdtPr>
                            <w:rPr>
                              <w:rStyle w:val="Textoennegrita"/>
                              <w:b w:val="0"/>
                              <w:color w:val="auto"/>
                            </w:rPr>
                            <w:alias w:val="Estudiante 2"/>
                            <w:tag w:val=""/>
                            <w:id w:val="519748302"/>
                            <w:placeholder>
                              <w:docPart w:val="95E2CE9EBD9C44D5B4DD9B6E7354C9B2"/>
                            </w:placeholder>
                            <w:dataBinding w:prefixMappings="xmlns:ns0='http://schemas.microsoft.com/office/2006/coverPageProps' " w:xpath="/ns0:CoverPageProperties[1]/ns0:CompanyPhone[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2013-0940 </w:t>
                              </w:r>
                              <w:proofErr w:type="spellStart"/>
                              <w:r w:rsidRPr="00B6052D">
                                <w:rPr>
                                  <w:rStyle w:val="Textoennegrita"/>
                                  <w:b w:val="0"/>
                                  <w:color w:val="auto"/>
                                </w:rPr>
                                <w:t>Shantall</w:t>
                              </w:r>
                              <w:proofErr w:type="spellEnd"/>
                              <w:r w:rsidRPr="00B6052D">
                                <w:rPr>
                                  <w:rStyle w:val="Textoennegrita"/>
                                  <w:b w:val="0"/>
                                  <w:color w:val="auto"/>
                                </w:rPr>
                                <w:t xml:space="preserve"> Girón</w:t>
                              </w:r>
                            </w:p>
                          </w:sdtContent>
                        </w:sdt>
                        <w:sdt>
                          <w:sdtPr>
                            <w:rPr>
                              <w:rStyle w:val="Textoennegrita"/>
                              <w:b w:val="0"/>
                              <w:color w:val="auto"/>
                            </w:rPr>
                            <w:alias w:val="Estudiante 3"/>
                            <w:tag w:val=""/>
                            <w:id w:val="1522898844"/>
                            <w:placeholder>
                              <w:docPart w:val="FC3D185D11D7461FA489754948D3D39A"/>
                            </w:placeholder>
                            <w:dataBinding w:prefixMappings="xmlns:ns0='http://schemas.microsoft.com/office/2006/coverPageProps' " w:xpath="/ns0:CoverPageProperties[1]/ns0:CompanyEmail[1]" w:storeItemID="{55AF091B-3C7A-41E3-B477-F2FDAA23CFDA}"/>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2013-1134 </w:t>
                              </w:r>
                              <w:proofErr w:type="spellStart"/>
                              <w:r w:rsidRPr="00B6052D">
                                <w:rPr>
                                  <w:rStyle w:val="Textoennegrita"/>
                                  <w:b w:val="0"/>
                                  <w:color w:val="auto"/>
                                </w:rPr>
                                <w:t>Darlenys</w:t>
                              </w:r>
                              <w:proofErr w:type="spellEnd"/>
                              <w:r w:rsidRPr="00B6052D">
                                <w:rPr>
                                  <w:rStyle w:val="Textoennegrita"/>
                                  <w:b w:val="0"/>
                                  <w:color w:val="auto"/>
                                </w:rPr>
                                <w:t xml:space="preserve"> Gómez</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r w:rsidR="00B6052D">
                            <w:rPr>
                              <w:rStyle w:val="Textoennegrita"/>
                            </w:rPr>
                            <w:t>es</w:t>
                          </w:r>
                          <w:r>
                            <w:rPr>
                              <w:rStyle w:val="Textoennegrita"/>
                            </w:rPr>
                            <w:t>:</w:t>
                          </w:r>
                        </w:p>
                        <w:sdt>
                          <w:sdtPr>
                            <w:rPr>
                              <w:rStyle w:val="Textoennegrita"/>
                              <w:b w:val="0"/>
                              <w:color w:val="auto"/>
                            </w:rPr>
                            <w:alias w:val="Tutor"/>
                            <w:tag w:val=""/>
                            <w:id w:val="-1656057983"/>
                            <w:placeholder>
                              <w:docPart w:val="1C32279E0F7347739346A692087FE428"/>
                            </w:placeholder>
                            <w:dataBinding w:prefixMappings="xmlns:ns0='http://schemas.openxmlformats.org/officeDocument/2006/extended-properties' " w:xpath="/ns0:Properties[1]/ns0:Manager[1]" w:storeItemID="{6668398D-A668-4E3E-A5EB-62B293D839F1}"/>
                            <w:text/>
                          </w:sdtPr>
                          <w:sdtContent>
                            <w:p w:rsidR="008B7680" w:rsidRPr="00B6052D" w:rsidRDefault="00B6052D" w:rsidP="002945E9">
                              <w:pPr>
                                <w:jc w:val="center"/>
                                <w:rPr>
                                  <w:rStyle w:val="Textoennegrita"/>
                                  <w:b w:val="0"/>
                                  <w:color w:val="auto"/>
                                </w:rPr>
                              </w:pPr>
                              <w:r w:rsidRPr="00B6052D">
                                <w:rPr>
                                  <w:rStyle w:val="Textoennegrita"/>
                                  <w:b w:val="0"/>
                                  <w:color w:val="auto"/>
                                </w:rPr>
                                <w:t xml:space="preserve">Prof. Antonio Rivero y Prof. Miguel </w:t>
                              </w:r>
                              <w:proofErr w:type="spellStart"/>
                              <w:r w:rsidRPr="00B6052D">
                                <w:rPr>
                                  <w:rStyle w:val="Textoennegrita"/>
                                  <w:b w:val="0"/>
                                  <w:color w:val="auto"/>
                                </w:rPr>
                                <w:t>Moronta</w:t>
                              </w:r>
                              <w:proofErr w:type="spellEnd"/>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C043C3" w:rsidRDefault="00B6052D" w:rsidP="00523D34">
                          <w:pPr>
                            <w:pStyle w:val="Sinespaciado"/>
                            <w:jc w:val="center"/>
                            <w:rPr>
                              <w:color w:val="595959" w:themeColor="text1" w:themeTint="A6"/>
                            </w:rPr>
                          </w:pPr>
                          <w:sdt>
                            <w:sdtPr>
                              <w:alias w:val="Fecha Entrega"/>
                              <w:tag w:val="Fecha Entrega"/>
                              <w:id w:val="-1797679607"/>
                              <w:placeholder>
                                <w:docPart w:val="474CE1FFE1434570A76BF7794759CCF9"/>
                              </w:placeholder>
                              <w:date w:fullDate="2017-07-01T00:00:00Z">
                                <w:dateFormat w:val="dddd, dd' de 'MMMM' de 'yyyy"/>
                                <w:lid w:val="es-DO"/>
                                <w:storeMappedDataAs w:val="dateTime"/>
                                <w:calendar w:val="gregorian"/>
                              </w:date>
                            </w:sdtPr>
                            <w:sdtContent>
                              <w:r w:rsidRPr="00C043C3">
                                <w:t>Lunes 24 de Julio, 2017</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7E5AFE5B95D54F8FACD4A1E332B72FA7"/>
        </w:placeholder>
      </w:sdtPr>
      <w:sdtEndPr>
        <w:rPr>
          <w:rFonts w:asciiTheme="majorHAnsi" w:eastAsiaTheme="majorEastAsia" w:hAnsiTheme="majorHAnsi" w:cstheme="majorBidi"/>
          <w:sz w:val="22"/>
          <w:szCs w:val="22"/>
          <w:lang w:eastAsia="en-US"/>
        </w:rPr>
      </w:sdtEndPr>
      <w:sdtContent>
        <w:p w:rsidR="00887B27" w:rsidRPr="00B658F0" w:rsidRDefault="00887B27" w:rsidP="00B658F0">
          <w:pPr>
            <w:pStyle w:val="NormalWeb"/>
            <w:spacing w:before="0" w:beforeAutospacing="0" w:after="200" w:afterAutospacing="0" w:line="360" w:lineRule="auto"/>
            <w:ind w:left="142" w:right="27"/>
            <w:jc w:val="both"/>
          </w:pPr>
          <w:r w:rsidRPr="00887B27">
            <w:rPr>
              <w:rFonts w:asciiTheme="minorHAnsi" w:hAnsiTheme="minorHAnsi" w:cstheme="minorHAnsi"/>
              <w:color w:val="000000"/>
              <w:sz w:val="22"/>
              <w:szCs w:val="22"/>
            </w:rPr>
            <w:t>Se debe realizar un sistema que realice diversas preguntas al usuario, y en base a sus respuestas, ofrezca recomendaciones u opciones al mismo. Sistemas de este tipo sirven como asistentes para diagnóstico de enfermedades, asistentes de menú de comida en base a preferencias, asistentes para gimnasio, entre otros. En este caso el sistema está orientado al diagnóstico de enfermedades. Se deben contemplar al menos 10 consultas de parte del usuario, dependiendo de cada situación, con un sistema de inferencias (reglas) y una base de conocimientos (hechos) de por lo menos 150 líneas de código.</w:t>
          </w:r>
        </w:p>
        <w:p w:rsidR="00887B27" w:rsidRDefault="00B658F0" w:rsidP="00887B27">
          <w:pPr>
            <w:spacing w:after="0" w:line="360" w:lineRule="auto"/>
            <w:ind w:left="142" w:right="27"/>
            <w:rPr>
              <w:rFonts w:asciiTheme="minorHAnsi" w:eastAsia="Times New Roman" w:hAnsiTheme="minorHAnsi" w:cstheme="minorHAnsi"/>
              <w:sz w:val="24"/>
              <w:szCs w:val="24"/>
              <w:lang w:eastAsia="es-DO"/>
            </w:rPr>
          </w:pPr>
          <w:r>
            <w:rPr>
              <w:rFonts w:asciiTheme="minorHAnsi" w:eastAsia="Times New Roman" w:hAnsiTheme="minorHAnsi" w:cstheme="minorHAnsi"/>
              <w:sz w:val="24"/>
              <w:szCs w:val="24"/>
              <w:lang w:eastAsia="es-DO"/>
            </w:rPr>
            <w:t xml:space="preserve"> </w:t>
          </w:r>
        </w:p>
        <w:p w:rsidR="00887B27" w:rsidRPr="00887B27" w:rsidRDefault="00887B27" w:rsidP="00887B27">
          <w:pPr>
            <w:spacing w:after="0" w:line="360" w:lineRule="auto"/>
            <w:ind w:left="142" w:right="27"/>
            <w:rPr>
              <w:rFonts w:asciiTheme="minorHAnsi" w:eastAsia="Times New Roman" w:hAnsiTheme="minorHAnsi" w:cstheme="minorHAnsi"/>
              <w:sz w:val="24"/>
              <w:szCs w:val="24"/>
              <w:lang w:eastAsia="es-DO"/>
            </w:rPr>
          </w:pPr>
        </w:p>
        <w:p w:rsidR="00887B27" w:rsidRPr="00887B27" w:rsidRDefault="00887B27" w:rsidP="00887B27">
          <w:pPr>
            <w:spacing w:line="360" w:lineRule="auto"/>
            <w:ind w:left="142" w:right="27"/>
            <w:jc w:val="both"/>
            <w:rPr>
              <w:rFonts w:asciiTheme="minorHAnsi" w:eastAsia="Times New Roman" w:hAnsiTheme="minorHAnsi" w:cstheme="minorHAnsi"/>
              <w:sz w:val="24"/>
              <w:szCs w:val="24"/>
              <w:lang w:val="en-US" w:eastAsia="es-DO"/>
            </w:rPr>
          </w:pPr>
          <w:r w:rsidRPr="00887B27">
            <w:rPr>
              <w:rFonts w:asciiTheme="minorHAnsi" w:eastAsia="Times New Roman" w:hAnsiTheme="minorHAnsi" w:cstheme="minorHAnsi"/>
              <w:color w:val="000000"/>
              <w:lang w:val="en-US" w:eastAsia="es-DO"/>
            </w:rPr>
            <w:t>The system must be created to ask the user various questions and, based on their answers, offers recommendations or options to the user. Systems of this type work as disease diagnosis assistants, food menu assistants based on preferences, gym assistants, among others. In this case the system is oriented to the diagnosis of diseases. At least 10 user queries must be considered, depending on each situation, with a system of inferences (rules) and a knowledge base (facts) of at least 150 lines of code.</w:t>
          </w:r>
        </w:p>
        <w:p w:rsidR="00BA3C36" w:rsidRDefault="00B6052D" w:rsidP="00887B27"/>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TDC"/>
            <w:rPr>
              <w:lang w:val="es-ES"/>
            </w:rPr>
          </w:pPr>
          <w:r>
            <w:rPr>
              <w:lang w:val="es-ES"/>
            </w:rPr>
            <w:t>Tabla de contenido</w:t>
          </w:r>
        </w:p>
        <w:p w:rsidR="00C043C3" w:rsidRDefault="00C043C3" w:rsidP="00C043C3">
          <w:pPr>
            <w:rPr>
              <w:lang w:val="es-ES" w:bidi="en-US"/>
            </w:rPr>
          </w:pPr>
        </w:p>
        <w:p w:rsidR="00C043C3" w:rsidRPr="00C043C3" w:rsidRDefault="00C043C3" w:rsidP="00C043C3">
          <w:pPr>
            <w:rPr>
              <w:lang w:val="es-ES" w:bidi="en-US"/>
            </w:rPr>
          </w:pP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87B27">
              <w:rPr>
                <w:noProof/>
                <w:webHidden/>
              </w:rPr>
              <w:t>1</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4A309A" w:rsidRDefault="00B6052D">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87B27">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CC71CB8E57E44B0C82D1B5986BA1458D"/>
        </w:placeholder>
      </w:sdtPr>
      <w:sdtEndPr>
        <w:rPr>
          <w:rFonts w:asciiTheme="majorHAnsi" w:eastAsiaTheme="majorEastAsia" w:hAnsiTheme="majorHAnsi" w:cstheme="majorBidi"/>
          <w:sz w:val="22"/>
          <w:szCs w:val="22"/>
          <w:lang w:eastAsia="en-US"/>
        </w:rPr>
      </w:sdtEndPr>
      <w:sdtContent>
        <w:p w:rsidR="00C043C3" w:rsidRDefault="00C043C3" w:rsidP="00C043C3">
          <w:pPr>
            <w:pStyle w:val="NormalWeb"/>
            <w:spacing w:before="0" w:beforeAutospacing="0" w:after="200" w:afterAutospacing="0" w:line="360" w:lineRule="auto"/>
            <w:ind w:right="27"/>
            <w:jc w:val="both"/>
          </w:pP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sz w:val="28"/>
            </w:rPr>
          </w:pPr>
          <w:r w:rsidRPr="00C043C3">
            <w:rPr>
              <w:rFonts w:asciiTheme="minorHAnsi" w:hAnsiTheme="minorHAnsi" w:cstheme="minorHAnsi"/>
              <w:b/>
              <w:bCs/>
              <w:color w:val="000000"/>
              <w:szCs w:val="22"/>
            </w:rPr>
            <w:t>Breve descripción del proyecto</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Los Sistemas Expertos, son sistemas informáticos que simulan el proceso de aprendizaje, memorización, razonamiento, comunicación y acción en consecuencia de un experto humano en cualquier rama de la ciencia. </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Estas características le permiten almacenar datos y conocimientos, sacar conclusiones lógicas, tomar decisiones, aprender de la experiencia y los datos existentes, comunicarse con expertos humanos, explicar el porqué de las decisiones tomadas y realizar acciones como consecuencia de todo lo anterior.</w:t>
          </w:r>
        </w:p>
        <w:p w:rsidR="00C043C3" w:rsidRPr="00C043C3" w:rsidRDefault="00C043C3" w:rsidP="00C043C3">
          <w:pPr>
            <w:spacing w:line="360" w:lineRule="auto"/>
            <w:ind w:right="27"/>
            <w:jc w:val="both"/>
            <w:rPr>
              <w:rFonts w:asciiTheme="minorHAnsi" w:eastAsia="Times New Roman" w:hAnsiTheme="minorHAnsi" w:cstheme="minorHAnsi"/>
              <w:sz w:val="24"/>
              <w:szCs w:val="24"/>
              <w:lang w:eastAsia="es-DO"/>
            </w:rPr>
          </w:pPr>
          <w:r w:rsidRPr="00C043C3">
            <w:rPr>
              <w:rFonts w:asciiTheme="minorHAnsi" w:eastAsia="Times New Roman" w:hAnsiTheme="minorHAnsi" w:cstheme="minorHAnsi"/>
              <w:color w:val="000000"/>
              <w:lang w:eastAsia="es-DO"/>
            </w:rPr>
            <w:t>Técnicamente un sistema experto, contiene una base de conocimientos que incluye la experiencia acumulada de expertos y un conjunto de reglas para aplicar ésta base de conocimientos en una situación particular que se le indica al programa. Cada vez el sistema se mejora con adiciones a la base de conocimientos o al conjunto de reglas.</w:t>
          </w:r>
        </w:p>
        <w:p w:rsidR="00C043C3" w:rsidRP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color w:val="000000"/>
              <w:lang w:eastAsia="es-DO"/>
            </w:rPr>
            <w:t>En esta ocasión se pretende realizar un sistema experto orientado al ámbito medicinal, específicamente al diagnóstico de enfermedades. Dicho sistema debe contar con una i</w:t>
          </w:r>
          <w:r w:rsidRPr="00C043C3">
            <w:rPr>
              <w:rFonts w:asciiTheme="minorHAnsi" w:eastAsia="Times New Roman" w:hAnsiTheme="minorHAnsi" w:cstheme="minorHAnsi"/>
              <w:color w:val="212121"/>
              <w:lang w:eastAsia="es-DO"/>
            </w:rPr>
            <w:t>nterfaz de usuario, la cual debe crear una especie de diálogo (sistema-usuario). El usuario va a introducir las posibles respuestas a las preguntas. A partir de dichas respuestas, el sistema deberá dar una posible solución/enfermedad al usuario utilizando las reglas de inferencia que contiene en su base de conocimiento.</w:t>
          </w:r>
        </w:p>
        <w:p w:rsidR="00C043C3" w:rsidRPr="00C043C3" w:rsidRDefault="00C043C3" w:rsidP="00C043C3">
          <w:pPr>
            <w:spacing w:line="240" w:lineRule="auto"/>
            <w:ind w:right="27"/>
            <w:jc w:val="both"/>
            <w:rPr>
              <w:rFonts w:asciiTheme="minorHAnsi" w:eastAsia="Times New Roman" w:hAnsiTheme="minorHAnsi" w:cstheme="minorHAnsi"/>
              <w:sz w:val="28"/>
              <w:szCs w:val="24"/>
              <w:lang w:eastAsia="es-DO"/>
            </w:rPr>
          </w:pPr>
          <w:r w:rsidRPr="00C043C3">
            <w:rPr>
              <w:rFonts w:asciiTheme="minorHAnsi" w:eastAsia="Times New Roman" w:hAnsiTheme="minorHAnsi" w:cstheme="minorHAnsi"/>
              <w:b/>
              <w:bCs/>
              <w:color w:val="000000"/>
              <w:sz w:val="24"/>
              <w:lang w:eastAsia="es-DO"/>
            </w:rPr>
            <w:t>Objetivos del proyecto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Interacción con el usuario.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Capturar respuestas del usuario y utilizarlas para dar resultados óptimos.</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Tener una base de conocimiento compleja con datos verídicos.</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Creación de reglas que cumplan con técnicas de inferencias (IF/THEN) para deducir una solución al problema planteado.</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Interfaz gráfica en otro lenguaje/plataforma.</w:t>
          </w:r>
        </w:p>
        <w:p w:rsidR="00C043C3" w:rsidRPr="00C043C3" w:rsidRDefault="00C043C3" w:rsidP="00C043C3">
          <w:pPr>
            <w:spacing w:line="240" w:lineRule="auto"/>
            <w:ind w:right="27"/>
            <w:jc w:val="both"/>
            <w:rPr>
              <w:rFonts w:asciiTheme="minorHAnsi" w:eastAsia="Times New Roman" w:hAnsiTheme="minorHAnsi" w:cstheme="minorHAnsi"/>
              <w:sz w:val="24"/>
              <w:szCs w:val="24"/>
              <w:lang w:eastAsia="es-DO"/>
            </w:rPr>
          </w:pPr>
          <w:r>
            <w:rPr>
              <w:rFonts w:asciiTheme="minorHAnsi" w:eastAsia="Times New Roman" w:hAnsiTheme="minorHAnsi" w:cstheme="minorHAnsi"/>
              <w:color w:val="000000"/>
              <w:lang w:eastAsia="es-DO"/>
            </w:rPr>
            <w:t>-</w:t>
          </w:r>
          <w:r w:rsidRPr="00C043C3">
            <w:rPr>
              <w:rFonts w:asciiTheme="minorHAnsi" w:eastAsia="Times New Roman" w:hAnsiTheme="minorHAnsi" w:cstheme="minorHAnsi"/>
              <w:color w:val="000000"/>
              <w:lang w:eastAsia="es-DO"/>
            </w:rPr>
            <w:t>Comprobar entre las posibles opciones contenidas en la base de conocimiento para dar un buen resultado, tomando en cuenta de que las preguntas no sean redundantes e innecesarias.  </w:t>
          </w:r>
        </w:p>
        <w:p w:rsidR="00C043C3" w:rsidRPr="00C043C3" w:rsidRDefault="00C043C3" w:rsidP="00C043C3">
          <w:pPr>
            <w:spacing w:after="0" w:line="240" w:lineRule="auto"/>
            <w:ind w:right="27"/>
            <w:rPr>
              <w:rFonts w:eastAsia="Times New Roman" w:cs="Times New Roman"/>
              <w:sz w:val="24"/>
              <w:szCs w:val="24"/>
              <w:lang w:eastAsia="es-DO"/>
            </w:rPr>
          </w:pPr>
        </w:p>
        <w:p w:rsidR="00C043C3" w:rsidRDefault="00C043C3">
          <w:pPr>
            <w:rPr>
              <w:rFonts w:ascii="Arial" w:eastAsia="Times New Roman" w:hAnsi="Arial" w:cs="Arial"/>
              <w:b/>
              <w:bCs/>
              <w:color w:val="000000"/>
              <w:sz w:val="24"/>
              <w:szCs w:val="24"/>
              <w:lang w:eastAsia="es-DO"/>
            </w:rPr>
          </w:pPr>
          <w:r>
            <w:rPr>
              <w:rFonts w:ascii="Arial" w:eastAsia="Times New Roman" w:hAnsi="Arial" w:cs="Arial"/>
              <w:b/>
              <w:bCs/>
              <w:color w:val="000000"/>
              <w:sz w:val="24"/>
              <w:szCs w:val="24"/>
              <w:lang w:eastAsia="es-DO"/>
            </w:rPr>
            <w:br w:type="page"/>
          </w:r>
        </w:p>
        <w:p w:rsidR="00C043C3" w:rsidRDefault="00C043C3" w:rsidP="00C043C3">
          <w:pPr>
            <w:spacing w:line="360" w:lineRule="auto"/>
            <w:ind w:right="27"/>
            <w:jc w:val="both"/>
            <w:rPr>
              <w:rFonts w:asciiTheme="minorHAnsi" w:eastAsia="Times New Roman" w:hAnsiTheme="minorHAnsi" w:cstheme="minorHAnsi"/>
              <w:b/>
              <w:bCs/>
              <w:sz w:val="24"/>
              <w:lang w:eastAsia="es-DO"/>
            </w:rPr>
          </w:pPr>
        </w:p>
        <w:p w:rsidR="00C043C3" w:rsidRDefault="00C043C3" w:rsidP="00C043C3">
          <w:pPr>
            <w:spacing w:line="360" w:lineRule="auto"/>
            <w:ind w:right="27"/>
            <w:jc w:val="both"/>
            <w:rPr>
              <w:rFonts w:asciiTheme="minorHAnsi" w:eastAsia="Times New Roman" w:hAnsiTheme="minorHAnsi" w:cstheme="minorHAnsi"/>
              <w:sz w:val="24"/>
              <w:lang w:eastAsia="es-DO"/>
            </w:rPr>
          </w:pPr>
          <w:r w:rsidRPr="00C043C3">
            <w:rPr>
              <w:rFonts w:asciiTheme="minorHAnsi" w:eastAsia="Times New Roman" w:hAnsiTheme="minorHAnsi" w:cstheme="minorHAnsi"/>
              <w:b/>
              <w:bCs/>
              <w:sz w:val="24"/>
              <w:lang w:eastAsia="es-DO"/>
            </w:rPr>
            <w:t>Divi</w:t>
          </w:r>
          <w:r>
            <w:rPr>
              <w:rFonts w:asciiTheme="minorHAnsi" w:eastAsia="Times New Roman" w:hAnsiTheme="minorHAnsi" w:cstheme="minorHAnsi"/>
              <w:b/>
              <w:bCs/>
              <w:sz w:val="24"/>
              <w:lang w:eastAsia="es-DO"/>
            </w:rPr>
            <w:t>sión del problema y mecanismos utilizado</w:t>
          </w:r>
          <w:r w:rsidRPr="00C043C3">
            <w:rPr>
              <w:rFonts w:asciiTheme="minorHAnsi" w:eastAsia="Times New Roman" w:hAnsiTheme="minorHAnsi" w:cstheme="minorHAnsi"/>
              <w:b/>
              <w:bCs/>
              <w:sz w:val="24"/>
              <w:lang w:eastAsia="es-DO"/>
            </w:rPr>
            <w:t>s</w:t>
          </w:r>
        </w:p>
        <w:p w:rsidR="00C043C3" w:rsidRPr="00C043C3" w:rsidRDefault="00C043C3" w:rsidP="00C043C3">
          <w:pPr>
            <w:spacing w:line="360" w:lineRule="auto"/>
            <w:ind w:right="27"/>
            <w:jc w:val="both"/>
            <w:rPr>
              <w:rFonts w:asciiTheme="minorHAnsi" w:eastAsia="Times New Roman" w:hAnsiTheme="minorHAnsi" w:cstheme="minorHAnsi"/>
              <w:sz w:val="24"/>
              <w:lang w:eastAsia="es-DO"/>
            </w:rPr>
          </w:pPr>
          <w:r w:rsidRPr="00C043C3">
            <w:rPr>
              <w:rFonts w:asciiTheme="minorHAnsi" w:eastAsia="Times New Roman" w:hAnsiTheme="minorHAnsi" w:cstheme="minorHAnsi"/>
              <w:lang w:eastAsia="es-DO"/>
            </w:rPr>
            <w:t xml:space="preserve">Debido al principal propósito del sistema, el cual </w:t>
          </w:r>
          <w:r w:rsidR="00B658F0">
            <w:rPr>
              <w:rFonts w:asciiTheme="minorHAnsi" w:eastAsia="Times New Roman" w:hAnsiTheme="minorHAnsi" w:cstheme="minorHAnsi"/>
              <w:lang w:eastAsia="es-DO"/>
            </w:rPr>
            <w:t xml:space="preserve">es interactuar con el usuario, </w:t>
          </w:r>
          <w:r w:rsidRPr="00C043C3">
            <w:rPr>
              <w:rFonts w:asciiTheme="minorHAnsi" w:eastAsia="Times New Roman" w:hAnsiTheme="minorHAnsi" w:cstheme="minorHAnsi"/>
              <w:lang w:eastAsia="es-DO"/>
            </w:rPr>
            <w:t xml:space="preserve">obtener respuestas claras (yes </w:t>
          </w:r>
          <w:proofErr w:type="spellStart"/>
          <w:r w:rsidRPr="00C043C3">
            <w:rPr>
              <w:rFonts w:asciiTheme="minorHAnsi" w:eastAsia="Times New Roman" w:hAnsiTheme="minorHAnsi" w:cstheme="minorHAnsi"/>
              <w:lang w:eastAsia="es-DO"/>
            </w:rPr>
            <w:t>or</w:t>
          </w:r>
          <w:proofErr w:type="spellEnd"/>
          <w:r w:rsidRPr="00C043C3">
            <w:rPr>
              <w:rFonts w:asciiTheme="minorHAnsi" w:eastAsia="Times New Roman" w:hAnsiTheme="minorHAnsi" w:cstheme="minorHAnsi"/>
              <w:lang w:eastAsia="es-DO"/>
            </w:rPr>
            <w:t xml:space="preserve"> no </w:t>
          </w:r>
          <w:proofErr w:type="spellStart"/>
          <w:r w:rsidRPr="00C043C3">
            <w:rPr>
              <w:rFonts w:asciiTheme="minorHAnsi" w:eastAsia="Times New Roman" w:hAnsiTheme="minorHAnsi" w:cstheme="minorHAnsi"/>
              <w:lang w:eastAsia="es-DO"/>
            </w:rPr>
            <w:t>questions</w:t>
          </w:r>
          <w:proofErr w:type="spellEnd"/>
          <w:r w:rsidRPr="00C043C3">
            <w:rPr>
              <w:rFonts w:asciiTheme="minorHAnsi" w:eastAsia="Times New Roman" w:hAnsiTheme="minorHAnsi" w:cstheme="minorHAnsi"/>
              <w:lang w:eastAsia="es-DO"/>
            </w:rPr>
            <w:t>)</w:t>
          </w:r>
          <w:r w:rsidR="00B658F0">
            <w:rPr>
              <w:rFonts w:asciiTheme="minorHAnsi" w:eastAsia="Times New Roman" w:hAnsiTheme="minorHAnsi" w:cstheme="minorHAnsi"/>
              <w:lang w:eastAsia="es-DO"/>
            </w:rPr>
            <w:t xml:space="preserve"> y dar un resultado óptimo</w:t>
          </w:r>
          <w:r w:rsidRPr="00C043C3">
            <w:rPr>
              <w:rFonts w:asciiTheme="minorHAnsi" w:eastAsia="Times New Roman" w:hAnsiTheme="minorHAnsi" w:cstheme="minorHAnsi"/>
              <w:lang w:eastAsia="es-DO"/>
            </w:rPr>
            <w:t>, es utilizada la técnica de inferencia que usa las reglas “IF THEN” para ayudar a romper repetidamente la meta principal en sub-objetivos más pequeños, y así poder ser más fáciles de probar.</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 xml:space="preserve">Una vez dividido el objetivo principal en sub-problemas es más fácil de operar, este método se implementa a través de la creación de reglas para cada enfermedad, contando cada una con una serie de síntomas. De esta manera, resulta ser más fácil ir verificando los síntomas a través de las respuestas que va dando el usuario. </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Al recibir una respuesta “No” en un síntoma X, el sistema automáticamente es capaz de ignorar todas las posibles enfermedades que contengan dicho síntoma.</w:t>
          </w:r>
        </w:p>
        <w:p w:rsidR="00C043C3"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lang w:eastAsia="es-DO"/>
            </w:rPr>
            <w:t xml:space="preserve">Luego de realizar un recorrido por todas las reglas y haber finalizado con todas las posibles preguntas al usuario, el sistema será capaz de dar como resultado al usuario la enfermedad dependiendo de los síntomas obtenidos a través de su interacción. </w:t>
          </w:r>
        </w:p>
        <w:p w:rsidR="00C043C3" w:rsidRPr="00C043C3" w:rsidRDefault="00C043C3" w:rsidP="00C043C3">
          <w:pPr>
            <w:spacing w:after="0" w:line="360" w:lineRule="auto"/>
            <w:rPr>
              <w:rFonts w:asciiTheme="minorHAnsi" w:eastAsia="Times New Roman" w:hAnsiTheme="minorHAnsi" w:cstheme="minorHAnsi"/>
              <w:b/>
              <w:sz w:val="24"/>
              <w:szCs w:val="24"/>
              <w:lang w:eastAsia="es-DO"/>
            </w:rPr>
          </w:pPr>
          <w:r>
            <w:rPr>
              <w:rFonts w:asciiTheme="minorHAnsi" w:eastAsia="Times New Roman" w:hAnsiTheme="minorHAnsi" w:cstheme="minorHAnsi"/>
              <w:b/>
              <w:sz w:val="24"/>
              <w:szCs w:val="24"/>
              <w:lang w:eastAsia="es-DO"/>
            </w:rPr>
            <w:t>Componentes del sistema</w:t>
          </w:r>
        </w:p>
        <w:p w:rsid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b/>
              <w:color w:val="212121"/>
              <w:lang w:eastAsia="es-DO"/>
            </w:rPr>
            <w:t>-Base de conocimiento:</w:t>
          </w:r>
          <w:r w:rsidRPr="00C043C3">
            <w:rPr>
              <w:rFonts w:asciiTheme="minorHAnsi" w:eastAsia="Times New Roman" w:hAnsiTheme="minorHAnsi" w:cstheme="minorHAnsi"/>
              <w:color w:val="212121"/>
              <w:lang w:eastAsia="es-DO"/>
            </w:rPr>
            <w:t xml:space="preserve"> consiste en conocimiento sobre el dominio del problema en forma de bases de datos estáticas y dinámicas. </w:t>
          </w:r>
        </w:p>
        <w:p w:rsidR="00C043C3" w:rsidRDefault="00C043C3" w:rsidP="00C043C3">
          <w:pPr>
            <w:spacing w:line="360" w:lineRule="auto"/>
            <w:ind w:right="27"/>
            <w:jc w:val="both"/>
            <w:rPr>
              <w:rFonts w:asciiTheme="minorHAnsi" w:eastAsia="Times New Roman" w:hAnsiTheme="minorHAnsi" w:cstheme="minorHAnsi"/>
              <w:color w:val="212121"/>
              <w:lang w:eastAsia="es-DO"/>
            </w:rPr>
          </w:pPr>
          <w:r w:rsidRPr="00C043C3">
            <w:rPr>
              <w:rFonts w:asciiTheme="minorHAnsi" w:eastAsia="Times New Roman" w:hAnsiTheme="minorHAnsi" w:cstheme="minorHAnsi"/>
              <w:b/>
              <w:color w:val="212121"/>
              <w:lang w:eastAsia="es-DO"/>
            </w:rPr>
            <w:t>-Conocimiento estático:</w:t>
          </w:r>
          <w:r>
            <w:rPr>
              <w:rFonts w:asciiTheme="minorHAnsi" w:eastAsia="Times New Roman" w:hAnsiTheme="minorHAnsi" w:cstheme="minorHAnsi"/>
              <w:color w:val="212121"/>
              <w:lang w:eastAsia="es-DO"/>
            </w:rPr>
            <w:t xml:space="preserve"> consiste en</w:t>
          </w:r>
          <w:r w:rsidRPr="00C043C3">
            <w:rPr>
              <w:rFonts w:asciiTheme="minorHAnsi" w:eastAsia="Times New Roman" w:hAnsiTheme="minorHAnsi" w:cstheme="minorHAnsi"/>
              <w:color w:val="212121"/>
              <w:lang w:eastAsia="es-DO"/>
            </w:rPr>
            <w:t xml:space="preserve"> reglas y hechos que se cumplen como parte del sistema y no cambian durante la ejecución del sistema. </w:t>
          </w:r>
        </w:p>
        <w:p w:rsid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b/>
              <w:color w:val="212121"/>
              <w:lang w:eastAsia="es-DO"/>
            </w:rPr>
            <w:t>-Conocimiento dinámico:</w:t>
          </w:r>
          <w:r w:rsidRPr="00C043C3">
            <w:rPr>
              <w:rFonts w:asciiTheme="minorHAnsi" w:eastAsia="Times New Roman" w:hAnsiTheme="minorHAnsi" w:cstheme="minorHAnsi"/>
              <w:color w:val="212121"/>
              <w:lang w:eastAsia="es-DO"/>
            </w:rPr>
            <w:t xml:space="preserve"> consiste en hechos relacionados con una con</w:t>
          </w:r>
          <w:r>
            <w:rPr>
              <w:rFonts w:asciiTheme="minorHAnsi" w:eastAsia="Times New Roman" w:hAnsiTheme="minorHAnsi" w:cstheme="minorHAnsi"/>
              <w:color w:val="212121"/>
              <w:lang w:eastAsia="es-DO"/>
            </w:rPr>
            <w:t xml:space="preserve">sulta particular del sistema. </w:t>
          </w:r>
          <w:r w:rsidRPr="00C043C3">
            <w:rPr>
              <w:rFonts w:asciiTheme="minorHAnsi" w:eastAsia="Times New Roman" w:hAnsiTheme="minorHAnsi" w:cstheme="minorHAnsi"/>
              <w:color w:val="212121"/>
              <w:lang w:eastAsia="es-DO"/>
            </w:rPr>
            <w:t xml:space="preserve">Al comienzo de la consulta, la base de conocimientos </w:t>
          </w:r>
          <w:r>
            <w:rPr>
              <w:rFonts w:asciiTheme="minorHAnsi" w:eastAsia="Times New Roman" w:hAnsiTheme="minorHAnsi" w:cstheme="minorHAnsi"/>
              <w:color w:val="212121"/>
              <w:lang w:eastAsia="es-DO"/>
            </w:rPr>
            <w:t xml:space="preserve">es </w:t>
          </w:r>
          <w:r w:rsidRPr="00C043C3">
            <w:rPr>
              <w:rFonts w:asciiTheme="minorHAnsi" w:eastAsia="Times New Roman" w:hAnsiTheme="minorHAnsi" w:cstheme="minorHAnsi"/>
              <w:color w:val="212121"/>
              <w:lang w:eastAsia="es-DO"/>
            </w:rPr>
            <w:t>dinámica, a menudo llamada me</w:t>
          </w:r>
          <w:r>
            <w:rPr>
              <w:rFonts w:asciiTheme="minorHAnsi" w:eastAsia="Times New Roman" w:hAnsiTheme="minorHAnsi" w:cstheme="minorHAnsi"/>
              <w:color w:val="212121"/>
              <w:lang w:eastAsia="es-DO"/>
            </w:rPr>
            <w:t xml:space="preserve">moria de trabajo, está vacía. </w:t>
          </w:r>
          <w:r w:rsidRPr="00C043C3">
            <w:rPr>
              <w:rFonts w:asciiTheme="minorHAnsi" w:eastAsia="Times New Roman" w:hAnsiTheme="minorHAnsi" w:cstheme="minorHAnsi"/>
              <w:color w:val="212121"/>
              <w:lang w:eastAsia="es-DO"/>
            </w:rPr>
            <w:t>A medida que avanza la consulta, la base de conocimientos dinámicos crece y se utiliza junto con el conocimiento estát</w:t>
          </w:r>
          <w:r>
            <w:rPr>
              <w:rFonts w:asciiTheme="minorHAnsi" w:eastAsia="Times New Roman" w:hAnsiTheme="minorHAnsi" w:cstheme="minorHAnsi"/>
              <w:color w:val="212121"/>
              <w:lang w:eastAsia="es-DO"/>
            </w:rPr>
            <w:t xml:space="preserve">ico en la toma de decisiones. </w:t>
          </w:r>
          <w:r w:rsidRPr="00C043C3">
            <w:rPr>
              <w:rFonts w:asciiTheme="minorHAnsi" w:eastAsia="Times New Roman" w:hAnsiTheme="minorHAnsi" w:cstheme="minorHAnsi"/>
              <w:color w:val="212121"/>
              <w:lang w:eastAsia="es-DO"/>
            </w:rPr>
            <w:t>La memoria de trabajo se borra al final de la consulta del sistema.</w:t>
          </w:r>
        </w:p>
        <w:p w:rsidR="00BA3C36" w:rsidRPr="00C043C3" w:rsidRDefault="00C043C3" w:rsidP="00C043C3">
          <w:pPr>
            <w:spacing w:line="360" w:lineRule="auto"/>
            <w:ind w:right="27"/>
            <w:jc w:val="both"/>
            <w:rPr>
              <w:rFonts w:asciiTheme="minorHAnsi" w:eastAsia="Times New Roman" w:hAnsiTheme="minorHAnsi" w:cstheme="minorHAnsi"/>
              <w:lang w:eastAsia="es-DO"/>
            </w:rPr>
          </w:pPr>
          <w:r w:rsidRPr="00C043C3">
            <w:rPr>
              <w:rFonts w:asciiTheme="minorHAnsi" w:eastAsia="Times New Roman" w:hAnsiTheme="minorHAnsi" w:cstheme="minorHAnsi"/>
              <w:b/>
              <w:lang w:eastAsia="es-DO"/>
            </w:rPr>
            <w:t>-Interfaz de usuario:</w:t>
          </w:r>
          <w:r>
            <w:rPr>
              <w:rFonts w:asciiTheme="minorHAnsi" w:eastAsia="Times New Roman" w:hAnsiTheme="minorHAnsi" w:cstheme="minorHAnsi"/>
              <w:lang w:eastAsia="es-DO"/>
            </w:rPr>
            <w:t xml:space="preserve"> encargada de interactuar con el usuario para obtener respuestas que ayudan al sistema a tomar decisiones.</w:t>
          </w:r>
        </w:p>
      </w:sdtContent>
    </w:sdt>
    <w:p w:rsidR="00BA3C36" w:rsidRDefault="00BA3C36" w:rsidP="00BA3C36">
      <w:r>
        <w:br w:type="page"/>
      </w:r>
    </w:p>
    <w:p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6C4118F456FD458DA36F2B8425053A19"/>
        </w:placeholder>
      </w:sdtPr>
      <w:sdtContent>
        <w:p w:rsidR="00C043C3" w:rsidRPr="00C043C3" w:rsidRDefault="00C043C3" w:rsidP="004C45AD">
          <w:pPr>
            <w:spacing w:line="360" w:lineRule="auto"/>
            <w:rPr>
              <w:rFonts w:ascii="Times New Roman" w:eastAsia="Times New Roman" w:hAnsi="Times New Roman" w:cs="Times New Roman"/>
              <w:sz w:val="24"/>
              <w:szCs w:val="24"/>
              <w:lang w:eastAsia="es-DO"/>
            </w:rPr>
          </w:pPr>
        </w:p>
        <w:p w:rsidR="00C043C3" w:rsidRPr="00C043C3" w:rsidRDefault="00C043C3" w:rsidP="004C45AD">
          <w:pPr>
            <w:spacing w:line="360" w:lineRule="auto"/>
            <w:ind w:left="555" w:right="27" w:hanging="555"/>
            <w:rPr>
              <w:rFonts w:ascii="Times New Roman" w:eastAsia="Times New Roman" w:hAnsi="Times New Roman" w:cs="Times New Roman"/>
              <w:sz w:val="24"/>
              <w:szCs w:val="24"/>
              <w:lang w:eastAsia="es-DO"/>
            </w:rPr>
          </w:pPr>
          <w:r w:rsidRPr="00C043C3">
            <w:rPr>
              <w:rFonts w:ascii="Cambria" w:eastAsia="Times New Roman" w:hAnsi="Cambria" w:cs="Times New Roman"/>
              <w:color w:val="808080"/>
              <w:lang w:eastAsia="es-DO"/>
            </w:rPr>
            <w:t>-</w:t>
          </w:r>
          <w:r w:rsidRPr="00C043C3">
            <w:rPr>
              <w:rFonts w:ascii="Cambria" w:eastAsia="Times New Roman" w:hAnsi="Cambria" w:cs="Times New Roman"/>
              <w:b/>
              <w:bCs/>
              <w:color w:val="000000"/>
              <w:lang w:eastAsia="es-DO"/>
            </w:rPr>
            <w:t>Capítulo 1 – Descripción del Negocio</w:t>
          </w:r>
        </w:p>
        <w:p w:rsidR="00C043C3" w:rsidRPr="00480FC7" w:rsidRDefault="00C043C3" w:rsidP="004C45AD">
          <w:pPr>
            <w:spacing w:line="360" w:lineRule="auto"/>
            <w:jc w:val="both"/>
            <w:rPr>
              <w:rFonts w:asciiTheme="minorHAnsi" w:hAnsiTheme="minorHAnsi" w:cstheme="minorHAnsi"/>
            </w:rPr>
          </w:pPr>
          <w:r w:rsidRPr="00C043C3">
            <w:rPr>
              <w:rFonts w:asciiTheme="minorHAnsi" w:hAnsiTheme="minorHAnsi" w:cstheme="minorHAnsi"/>
            </w:rPr>
            <w:t xml:space="preserve">Un sistema experto es un sistema de información basado en el conocimiento que usa su conocimiento de un área de aplicación compleja y específica a fin de actuar como un consultor experto para los usuarios finales. Los sistemas expertos proporcionan respuestas sobre un área problemática muy específica al hacer inferencias semejantes a las humanas sobre </w:t>
          </w:r>
          <w:r w:rsidRPr="00480FC7">
            <w:rPr>
              <w:rFonts w:asciiTheme="minorHAnsi" w:hAnsiTheme="minorHAnsi" w:cstheme="minorHAnsi"/>
            </w:rPr>
            <w:t>los conocimientos obtenidos en una base de conocimientos especializados. </w:t>
          </w:r>
        </w:p>
        <w:p w:rsidR="00881685" w:rsidRPr="00480FC7" w:rsidRDefault="004C45AD" w:rsidP="00881685">
          <w:pPr>
            <w:pStyle w:val="NormalWeb"/>
            <w:spacing w:before="0" w:beforeAutospacing="0" w:after="200" w:afterAutospacing="0" w:line="360" w:lineRule="auto"/>
            <w:ind w:right="27"/>
            <w:jc w:val="both"/>
            <w:rPr>
              <w:rFonts w:asciiTheme="minorHAnsi" w:hAnsiTheme="minorHAnsi" w:cstheme="minorHAnsi"/>
              <w:sz w:val="22"/>
              <w:szCs w:val="22"/>
            </w:rPr>
          </w:pPr>
          <w:r w:rsidRPr="00480FC7">
            <w:rPr>
              <w:rFonts w:asciiTheme="minorHAnsi" w:hAnsiTheme="minorHAnsi" w:cstheme="minorHAnsi"/>
              <w:sz w:val="22"/>
              <w:szCs w:val="22"/>
            </w:rPr>
            <w:t>Un sistema experto debe contar con una interfaz, encargada de interactuar con el usuario y recolectar información necesaria para ser evaluada en las reglas contenida</w:t>
          </w:r>
          <w:r w:rsidR="00480FC7">
            <w:rPr>
              <w:rFonts w:asciiTheme="minorHAnsi" w:hAnsiTheme="minorHAnsi" w:cstheme="minorHAnsi"/>
              <w:sz w:val="22"/>
              <w:szCs w:val="22"/>
            </w:rPr>
            <w:t>s</w:t>
          </w:r>
          <w:r w:rsidRPr="00480FC7">
            <w:rPr>
              <w:rFonts w:asciiTheme="minorHAnsi" w:hAnsiTheme="minorHAnsi" w:cstheme="minorHAnsi"/>
              <w:sz w:val="22"/>
              <w:szCs w:val="22"/>
            </w:rPr>
            <w:t xml:space="preserve"> en la base de conocimiento de dicho sistema.</w:t>
          </w:r>
        </w:p>
        <w:p w:rsidR="004C45AD" w:rsidRPr="00480FC7" w:rsidRDefault="004C45AD" w:rsidP="00881685">
          <w:pPr>
            <w:pStyle w:val="NormalWeb"/>
            <w:spacing w:before="0" w:beforeAutospacing="0" w:after="200" w:afterAutospacing="0" w:line="360" w:lineRule="auto"/>
            <w:ind w:right="27"/>
            <w:jc w:val="both"/>
            <w:rPr>
              <w:rFonts w:asciiTheme="minorHAnsi" w:hAnsiTheme="minorHAnsi" w:cstheme="minorHAnsi"/>
              <w:sz w:val="22"/>
              <w:szCs w:val="22"/>
            </w:rPr>
          </w:pPr>
          <w:r w:rsidRPr="00480FC7">
            <w:rPr>
              <w:rFonts w:asciiTheme="minorHAnsi" w:hAnsiTheme="minorHAnsi" w:cstheme="minorHAnsi"/>
              <w:sz w:val="22"/>
              <w:szCs w:val="22"/>
            </w:rPr>
            <w:t>Debe ser capaz de evaluar diferentes alternativas</w:t>
          </w:r>
          <w:r w:rsidR="00480FC7" w:rsidRPr="00480FC7">
            <w:rPr>
              <w:rFonts w:asciiTheme="minorHAnsi" w:hAnsiTheme="minorHAnsi" w:cstheme="minorHAnsi"/>
              <w:sz w:val="22"/>
              <w:szCs w:val="22"/>
            </w:rPr>
            <w:t xml:space="preserve"> basadas en la información recolectada</w:t>
          </w:r>
          <w:r w:rsidRPr="00480FC7">
            <w:rPr>
              <w:rFonts w:asciiTheme="minorHAnsi" w:hAnsiTheme="minorHAnsi" w:cstheme="minorHAnsi"/>
              <w:sz w:val="22"/>
              <w:szCs w:val="22"/>
            </w:rPr>
            <w:t xml:space="preserve"> y dar un resultado óptimo.</w:t>
          </w:r>
        </w:p>
        <w:p w:rsidR="004C45AD" w:rsidRDefault="00480FC7" w:rsidP="00881685">
          <w:pPr>
            <w:pStyle w:val="NormalWeb"/>
            <w:spacing w:before="0" w:beforeAutospacing="0" w:after="200" w:afterAutospacing="0" w:line="360" w:lineRule="auto"/>
            <w:ind w:right="27"/>
            <w:jc w:val="both"/>
            <w:rPr>
              <w:rFonts w:asciiTheme="minorHAnsi" w:hAnsiTheme="minorHAnsi" w:cstheme="minorHAnsi"/>
              <w:sz w:val="22"/>
              <w:szCs w:val="22"/>
            </w:rPr>
          </w:pPr>
          <w:r w:rsidRPr="00480FC7">
            <w:rPr>
              <w:rFonts w:asciiTheme="minorHAnsi" w:hAnsiTheme="minorHAnsi" w:cstheme="minorHAnsi"/>
              <w:sz w:val="22"/>
              <w:szCs w:val="22"/>
            </w:rPr>
            <w:t>Aunque existen muchos casos y condiciones impredecibles</w:t>
          </w:r>
          <w:r>
            <w:rPr>
              <w:rFonts w:asciiTheme="minorHAnsi" w:hAnsiTheme="minorHAnsi" w:cstheme="minorHAnsi"/>
              <w:sz w:val="22"/>
              <w:szCs w:val="22"/>
            </w:rPr>
            <w:t xml:space="preserve"> en el diario vivir</w:t>
          </w:r>
          <w:r w:rsidRPr="00480FC7">
            <w:rPr>
              <w:rFonts w:asciiTheme="minorHAnsi" w:hAnsiTheme="minorHAnsi" w:cstheme="minorHAnsi"/>
              <w:sz w:val="22"/>
              <w:szCs w:val="22"/>
            </w:rPr>
            <w:t>,</w:t>
          </w:r>
          <w:r>
            <w:rPr>
              <w:rFonts w:asciiTheme="minorHAnsi" w:hAnsiTheme="minorHAnsi" w:cstheme="minorHAnsi"/>
              <w:sz w:val="22"/>
              <w:szCs w:val="22"/>
            </w:rPr>
            <w:t xml:space="preserve"> en el ámbito que sea orientado debe estar</w:t>
          </w:r>
          <w:r w:rsidRPr="00480FC7">
            <w:rPr>
              <w:rFonts w:asciiTheme="minorHAnsi" w:hAnsiTheme="minorHAnsi" w:cstheme="minorHAnsi"/>
              <w:sz w:val="22"/>
              <w:szCs w:val="22"/>
            </w:rPr>
            <w:t xml:space="preserve"> estructurado para ser capaz de </w:t>
          </w:r>
          <w:r>
            <w:rPr>
              <w:rFonts w:asciiTheme="minorHAnsi" w:hAnsiTheme="minorHAnsi" w:cstheme="minorHAnsi"/>
              <w:sz w:val="22"/>
              <w:szCs w:val="22"/>
            </w:rPr>
            <w:t>llegar a resultados esperados.</w:t>
          </w:r>
        </w:p>
        <w:p w:rsidR="00480FC7" w:rsidRDefault="00480FC7" w:rsidP="00881685">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Si existe un caso que el sistema no puede manejar, el usuario debe ser notificado de alguna manera u otra.</w:t>
          </w:r>
        </w:p>
        <w:p w:rsidR="00480FC7" w:rsidRPr="00480FC7" w:rsidRDefault="00480FC7" w:rsidP="00881685">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 xml:space="preserve">Se debe crear una conexión entre la interfaz y la parte lógica del sistema, de manera que resulte amigable y sencilla para el usuario sin importar que tan complejas o extensas sean las reglas que conforman el sistema. </w:t>
          </w:r>
        </w:p>
        <w:p w:rsidR="00C043C3" w:rsidRDefault="00C043C3" w:rsidP="00C043C3">
          <w:pPr>
            <w:spacing w:line="240" w:lineRule="auto"/>
            <w:ind w:right="1170"/>
            <w:rPr>
              <w:rFonts w:ascii="Cambria" w:eastAsia="Times New Roman" w:hAnsi="Cambria" w:cs="Times New Roman"/>
              <w:b/>
              <w:bCs/>
              <w:color w:val="000000"/>
              <w:shd w:val="clear" w:color="auto" w:fill="FFFF00"/>
              <w:lang w:eastAsia="es-DO"/>
            </w:rPr>
          </w:pPr>
        </w:p>
        <w:p w:rsidR="00C043C3" w:rsidRDefault="00C043C3">
          <w:pPr>
            <w:rPr>
              <w:rFonts w:ascii="Cambria" w:eastAsia="Times New Roman" w:hAnsi="Cambria" w:cs="Times New Roman"/>
              <w:color w:val="808080"/>
              <w:lang w:eastAsia="es-DO"/>
            </w:rPr>
          </w:pPr>
          <w:r>
            <w:rPr>
              <w:rFonts w:ascii="Cambria" w:hAnsi="Cambria"/>
              <w:color w:val="808080"/>
            </w:rPr>
            <w:br w:type="page"/>
          </w:r>
        </w:p>
        <w:p w:rsidR="00C043C3" w:rsidRDefault="00C043C3" w:rsidP="00C043C3">
          <w:pPr>
            <w:pStyle w:val="NormalWeb"/>
            <w:spacing w:before="0" w:beforeAutospacing="0" w:after="200" w:afterAutospacing="0"/>
            <w:ind w:left="555" w:right="1170"/>
            <w:rPr>
              <w:rFonts w:ascii="Cambria" w:hAnsi="Cambria"/>
              <w:color w:val="808080"/>
              <w:sz w:val="22"/>
              <w:szCs w:val="22"/>
            </w:rPr>
          </w:pPr>
        </w:p>
        <w:p w:rsidR="00C043C3" w:rsidRPr="00C043C3" w:rsidRDefault="00C043C3" w:rsidP="00C043C3">
          <w:pPr>
            <w:pStyle w:val="NormalWeb"/>
            <w:numPr>
              <w:ilvl w:val="0"/>
              <w:numId w:val="2"/>
            </w:numPr>
            <w:spacing w:before="0" w:beforeAutospacing="0" w:after="200" w:afterAutospacing="0"/>
            <w:ind w:right="1170"/>
            <w:rPr>
              <w:sz w:val="26"/>
              <w:szCs w:val="26"/>
            </w:rPr>
          </w:pPr>
          <w:r w:rsidRPr="00C043C3">
            <w:rPr>
              <w:rFonts w:ascii="Cambria" w:hAnsi="Cambria"/>
              <w:b/>
              <w:bCs/>
              <w:color w:val="000000"/>
              <w:sz w:val="26"/>
              <w:szCs w:val="26"/>
            </w:rPr>
            <w:t>Capítulo 2 – Solución Propuesta</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b/>
              <w:bCs/>
              <w:sz w:val="22"/>
              <w:szCs w:val="22"/>
            </w:rPr>
          </w:pPr>
          <w:r w:rsidRPr="00C043C3">
            <w:rPr>
              <w:rFonts w:asciiTheme="minorHAnsi" w:hAnsiTheme="minorHAnsi" w:cstheme="minorHAnsi"/>
              <w:sz w:val="22"/>
              <w:szCs w:val="22"/>
            </w:rPr>
            <w:t xml:space="preserve">Para la solución del problema se crearon reglas para determinar las </w:t>
          </w:r>
          <w:r>
            <w:rPr>
              <w:rFonts w:asciiTheme="minorHAnsi" w:hAnsiTheme="minorHAnsi" w:cstheme="minorHAnsi"/>
              <w:sz w:val="22"/>
              <w:szCs w:val="22"/>
            </w:rPr>
            <w:t xml:space="preserve">posibles </w:t>
          </w:r>
          <w:r w:rsidRPr="00C043C3">
            <w:rPr>
              <w:rFonts w:asciiTheme="minorHAnsi" w:hAnsiTheme="minorHAnsi" w:cstheme="minorHAnsi"/>
              <w:sz w:val="22"/>
              <w:szCs w:val="22"/>
            </w:rPr>
            <w:t>enfermedades, además reglas para verificar los síntomas que X enfermedad contiene. El sistema cuenta con el mecanismo práctico para ir guardando las respuestas del usuario en cada iteración, ayudando a ir deduciendo cual es la posible enfermedad o simplemente ir descartando</w:t>
          </w:r>
          <w:r w:rsidRPr="00C043C3">
            <w:rPr>
              <w:rFonts w:asciiTheme="minorHAnsi" w:hAnsiTheme="minorHAnsi" w:cstheme="minorHAnsi"/>
              <w:sz w:val="22"/>
              <w:szCs w:val="22"/>
            </w:rPr>
            <w:t xml:space="preserve"> enfermedades</w:t>
          </w:r>
          <w:r w:rsidRPr="00C043C3">
            <w:rPr>
              <w:rFonts w:asciiTheme="minorHAnsi" w:hAnsiTheme="minorHAnsi" w:cstheme="minorHAnsi"/>
              <w:sz w:val="22"/>
              <w:szCs w:val="22"/>
            </w:rPr>
            <w:t>.</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sz w:val="22"/>
              <w:szCs w:val="22"/>
            </w:rPr>
          </w:pPr>
          <w:r w:rsidRPr="00C043C3">
            <w:rPr>
              <w:rFonts w:asciiTheme="minorHAnsi" w:hAnsiTheme="minorHAnsi" w:cstheme="minorHAnsi"/>
              <w:sz w:val="22"/>
              <w:szCs w:val="22"/>
            </w:rPr>
            <w:t>El sistema inicia con el predicado de pregunta, quien es el encargado de realizar</w:t>
          </w:r>
          <w:r w:rsidRPr="00C043C3">
            <w:rPr>
              <w:rFonts w:asciiTheme="minorHAnsi" w:hAnsiTheme="minorHAnsi" w:cstheme="minorHAnsi"/>
              <w:sz w:val="22"/>
              <w:szCs w:val="22"/>
            </w:rPr>
            <w:t xml:space="preserve"> el diálogo con el usuario para obtener info</w:t>
          </w:r>
          <w:r w:rsidRPr="00C043C3">
            <w:rPr>
              <w:rFonts w:asciiTheme="minorHAnsi" w:hAnsiTheme="minorHAnsi" w:cstheme="minorHAnsi"/>
              <w:sz w:val="22"/>
              <w:szCs w:val="22"/>
            </w:rPr>
            <w:t xml:space="preserve">rmación sobre varios síntomas. </w:t>
          </w:r>
          <w:r w:rsidRPr="00C043C3">
            <w:rPr>
              <w:rFonts w:asciiTheme="minorHAnsi" w:hAnsiTheme="minorHAnsi" w:cstheme="minorHAnsi"/>
              <w:sz w:val="22"/>
              <w:szCs w:val="22"/>
            </w:rPr>
            <w:t xml:space="preserve"> </w:t>
          </w:r>
        </w:p>
        <w:p w:rsidR="00C043C3" w:rsidRPr="00C043C3" w:rsidRDefault="00C043C3" w:rsidP="00C043C3">
          <w:pPr>
            <w:pStyle w:val="NormalWeb"/>
            <w:spacing w:before="0" w:beforeAutospacing="0" w:after="200" w:afterAutospacing="0" w:line="360" w:lineRule="auto"/>
            <w:ind w:right="27"/>
            <w:jc w:val="both"/>
            <w:rPr>
              <w:rFonts w:asciiTheme="minorHAnsi" w:hAnsiTheme="minorHAnsi" w:cstheme="minorHAnsi"/>
              <w:sz w:val="22"/>
              <w:szCs w:val="22"/>
            </w:rPr>
          </w:pPr>
          <w:r w:rsidRPr="00C043C3">
            <w:rPr>
              <w:rFonts w:asciiTheme="minorHAnsi" w:hAnsiTheme="minorHAnsi" w:cstheme="minorHAnsi"/>
              <w:sz w:val="22"/>
              <w:szCs w:val="22"/>
            </w:rPr>
            <w:t>Los síntomas positivos y negativos se registran en la base de datos dinámica y la "hipótesis (</w:t>
          </w:r>
          <w:proofErr w:type="spellStart"/>
          <w:r w:rsidRPr="00C043C3">
            <w:rPr>
              <w:rFonts w:asciiTheme="minorHAnsi" w:hAnsiTheme="minorHAnsi" w:cstheme="minorHAnsi"/>
              <w:sz w:val="22"/>
              <w:szCs w:val="22"/>
            </w:rPr>
            <w:t>enfermedad</w:t>
          </w:r>
          <w:r w:rsidRPr="00C043C3">
            <w:rPr>
              <w:rFonts w:asciiTheme="minorHAnsi" w:hAnsiTheme="minorHAnsi" w:cstheme="minorHAnsi"/>
              <w:sz w:val="22"/>
              <w:szCs w:val="22"/>
            </w:rPr>
            <w:t>_sintoma</w:t>
          </w:r>
          <w:proofErr w:type="spellEnd"/>
          <w:r w:rsidRPr="00C043C3">
            <w:rPr>
              <w:rFonts w:asciiTheme="minorHAnsi" w:hAnsiTheme="minorHAnsi" w:cstheme="minorHAnsi"/>
              <w:sz w:val="22"/>
              <w:szCs w:val="22"/>
            </w:rPr>
            <w:t>)" se satisface en función de los datos a</w:t>
          </w:r>
          <w:r w:rsidRPr="00C043C3">
            <w:rPr>
              <w:rFonts w:asciiTheme="minorHAnsi" w:hAnsiTheme="minorHAnsi" w:cstheme="minorHAnsi"/>
              <w:sz w:val="22"/>
              <w:szCs w:val="22"/>
            </w:rPr>
            <w:t xml:space="preserve">lmacenados sobre los síntomas. </w:t>
          </w:r>
        </w:p>
        <w:p w:rsidR="00C043C3" w:rsidRDefault="00C043C3" w:rsidP="00C043C3">
          <w:pPr>
            <w:pStyle w:val="NormalWeb"/>
            <w:spacing w:before="0" w:beforeAutospacing="0" w:after="200" w:afterAutospacing="0" w:line="360" w:lineRule="auto"/>
            <w:ind w:right="27"/>
            <w:jc w:val="both"/>
            <w:rPr>
              <w:rFonts w:asciiTheme="minorHAnsi" w:hAnsiTheme="minorHAnsi" w:cstheme="minorHAnsi"/>
              <w:sz w:val="22"/>
              <w:szCs w:val="22"/>
            </w:rPr>
          </w:pPr>
          <w:r w:rsidRPr="00C043C3">
            <w:rPr>
              <w:rFonts w:asciiTheme="minorHAnsi" w:hAnsiTheme="minorHAnsi" w:cstheme="minorHAnsi"/>
              <w:sz w:val="22"/>
              <w:szCs w:val="22"/>
            </w:rPr>
            <w:t xml:space="preserve">Si se cumple el objetivo de la </w:t>
          </w:r>
          <w:r w:rsidR="004C45AD">
            <w:rPr>
              <w:rFonts w:asciiTheme="minorHAnsi" w:hAnsiTheme="minorHAnsi" w:cstheme="minorHAnsi"/>
              <w:sz w:val="22"/>
              <w:szCs w:val="22"/>
            </w:rPr>
            <w:t>hipótesis</w:t>
          </w:r>
          <w:r w:rsidRPr="00C043C3">
            <w:rPr>
              <w:rFonts w:asciiTheme="minorHAnsi" w:hAnsiTheme="minorHAnsi" w:cstheme="minorHAnsi"/>
              <w:sz w:val="22"/>
              <w:szCs w:val="22"/>
            </w:rPr>
            <w:t>, entonces se muestra la enfermedad, de lo contrario se muestra 'no se puede diagnosticar</w:t>
          </w:r>
          <w:r w:rsidRPr="00C043C3">
            <w:rPr>
              <w:rFonts w:asciiTheme="minorHAnsi" w:hAnsiTheme="minorHAnsi" w:cstheme="minorHAnsi"/>
              <w:sz w:val="22"/>
              <w:szCs w:val="22"/>
            </w:rPr>
            <w:t xml:space="preserve"> la enfermedad</w:t>
          </w:r>
          <w:r w:rsidRPr="00C043C3">
            <w:rPr>
              <w:rFonts w:asciiTheme="minorHAnsi" w:hAnsiTheme="minorHAnsi" w:cstheme="minorHAnsi"/>
              <w:sz w:val="22"/>
              <w:szCs w:val="22"/>
            </w:rPr>
            <w:t xml:space="preserve">'. </w:t>
          </w:r>
        </w:p>
        <w:p w:rsidR="00480FC7" w:rsidRDefault="00480FC7" w:rsidP="00C043C3">
          <w:pPr>
            <w:pStyle w:val="NormalWeb"/>
            <w:spacing w:before="0" w:beforeAutospacing="0" w:after="200" w:afterAutospacing="0" w:line="360" w:lineRule="auto"/>
            <w:ind w:right="27"/>
            <w:jc w:val="both"/>
            <w:rPr>
              <w:rFonts w:asciiTheme="minorHAnsi" w:hAnsiTheme="minorHAnsi" w:cstheme="minorHAnsi"/>
              <w:sz w:val="22"/>
              <w:szCs w:val="22"/>
            </w:rPr>
          </w:pPr>
          <w:r>
            <w:rPr>
              <w:rFonts w:asciiTheme="minorHAnsi" w:hAnsiTheme="minorHAnsi" w:cstheme="minorHAnsi"/>
              <w:sz w:val="22"/>
              <w:szCs w:val="22"/>
            </w:rPr>
            <w:t>Puede suceder el caso de que el usuario tenga síntomas de varias enfermedades, el sistema será capaz de dar como resultados todas las posibles enfermedades que coinciden con dichos síntomas.</w:t>
          </w:r>
        </w:p>
        <w:p w:rsidR="00C043C3" w:rsidRDefault="00C043C3">
          <w:pPr>
            <w:rPr>
              <w:rFonts w:ascii="Times New Roman" w:eastAsia="Times New Roman" w:hAnsi="Times New Roman" w:cs="Times New Roman"/>
              <w:sz w:val="24"/>
              <w:szCs w:val="24"/>
              <w:lang w:eastAsia="es-DO"/>
            </w:rPr>
          </w:pPr>
          <w:r>
            <w:br w:type="page"/>
          </w:r>
        </w:p>
        <w:p w:rsidR="00C043C3" w:rsidRDefault="00C043C3" w:rsidP="00C043C3">
          <w:pPr>
            <w:pStyle w:val="NormalWeb"/>
            <w:spacing w:before="0" w:beforeAutospacing="0" w:after="200" w:afterAutospacing="0"/>
            <w:ind w:left="555" w:right="1170"/>
            <w:rPr>
              <w:rFonts w:asciiTheme="minorHAnsi" w:hAnsiTheme="minorHAnsi" w:cstheme="minorHAnsi"/>
              <w:b/>
            </w:rPr>
          </w:pPr>
          <w:r w:rsidRPr="00C043C3">
            <w:rPr>
              <w:rFonts w:asciiTheme="minorHAnsi" w:hAnsiTheme="minorHAnsi" w:cstheme="minorHAnsi"/>
              <w:b/>
              <w:noProof/>
            </w:rPr>
            <w:lastRenderedPageBreak/>
            <w:drawing>
              <wp:anchor distT="0" distB="0" distL="114300" distR="114300" simplePos="0" relativeHeight="251671552" behindDoc="0" locked="0" layoutInCell="1" allowOverlap="1" wp14:anchorId="679814DE" wp14:editId="50657080">
                <wp:simplePos x="0" y="0"/>
                <wp:positionH relativeFrom="margin">
                  <wp:posOffset>1275823</wp:posOffset>
                </wp:positionH>
                <wp:positionV relativeFrom="page">
                  <wp:posOffset>1086749</wp:posOffset>
                </wp:positionV>
                <wp:extent cx="4332605" cy="7746365"/>
                <wp:effectExtent l="0" t="0" r="0" b="6985"/>
                <wp:wrapThrough wrapText="bothSides">
                  <wp:wrapPolygon edited="0">
                    <wp:start x="0" y="0"/>
                    <wp:lineTo x="0" y="21566"/>
                    <wp:lineTo x="21464" y="21566"/>
                    <wp:lineTo x="21464" y="0"/>
                    <wp:lineTo x="0" y="0"/>
                  </wp:wrapPolygon>
                </wp:wrapThrough>
                <wp:docPr id="4" name="Imagen 4" descr="https://documents.lucidchart.com/documents/96a32505-cdd4-4980-8984-3ed63f20a5fe/pages/0_0?a=997&amp;x=464&amp;y=-42&amp;w=763&amp;h=1364&amp;store=1&amp;accept=image%2F*&amp;auth=LCA%2058c5118215ff133b3d5ca80a780ba5551d6c76d3-ts%3D15006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a32505-cdd4-4980-8984-3ed63f20a5fe/pages/0_0?a=997&amp;x=464&amp;y=-42&amp;w=763&amp;h=1364&amp;store=1&amp;accept=image%2F*&amp;auth=LCA%2058c5118215ff133b3d5ca80a780ba5551d6c76d3-ts%3D1500695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2605" cy="7746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3C3">
            <w:rPr>
              <w:rFonts w:asciiTheme="minorHAnsi" w:hAnsiTheme="minorHAnsi" w:cstheme="minorHAnsi"/>
              <w:b/>
            </w:rPr>
            <w:t>Diagrama de flujo</w:t>
          </w:r>
        </w:p>
        <w:p w:rsidR="00C043C3" w:rsidRPr="00C043C3" w:rsidRDefault="00C043C3" w:rsidP="00C043C3">
          <w:pPr>
            <w:pStyle w:val="NormalWeb"/>
            <w:spacing w:before="0" w:beforeAutospacing="0" w:after="200" w:afterAutospacing="0"/>
            <w:ind w:left="555" w:right="1170"/>
            <w:rPr>
              <w:rFonts w:asciiTheme="minorHAnsi" w:hAnsiTheme="minorHAnsi" w:cstheme="minorHAnsi"/>
              <w:b/>
            </w:rPr>
          </w:pPr>
        </w:p>
        <w:p w:rsidR="00C043C3" w:rsidRPr="00C043C3" w:rsidRDefault="00C043C3" w:rsidP="00C043C3">
          <w:pPr>
            <w:pStyle w:val="NormalWeb"/>
            <w:spacing w:before="0" w:beforeAutospacing="0" w:after="200" w:afterAutospacing="0"/>
            <w:ind w:left="555" w:right="1170"/>
          </w:pPr>
        </w:p>
        <w:p w:rsidR="00C043C3" w:rsidRDefault="00C043C3">
          <w:pPr>
            <w:rPr>
              <w:rFonts w:ascii="Cambria" w:eastAsia="Times New Roman" w:hAnsi="Cambria" w:cs="Times New Roman"/>
              <w:b/>
              <w:bCs/>
              <w:color w:val="000000"/>
              <w:shd w:val="clear" w:color="auto" w:fill="FFFF00"/>
              <w:lang w:eastAsia="es-DO"/>
            </w:rPr>
          </w:pPr>
          <w:r>
            <w:rPr>
              <w:rFonts w:ascii="Cambria" w:hAnsi="Cambria"/>
              <w:b/>
              <w:bCs/>
              <w:color w:val="000000"/>
              <w:shd w:val="clear" w:color="auto" w:fill="FFFF00"/>
            </w:rPr>
            <w:br w:type="page"/>
          </w:r>
        </w:p>
        <w:p w:rsidR="00C043C3" w:rsidRPr="00C043C3" w:rsidRDefault="00C043C3" w:rsidP="00C043C3">
          <w:pPr>
            <w:pStyle w:val="NormalWeb"/>
            <w:spacing w:before="0" w:beforeAutospacing="0" w:after="200" w:afterAutospacing="0"/>
            <w:ind w:left="555" w:right="1170"/>
            <w:rPr>
              <w:rFonts w:asciiTheme="minorHAnsi" w:hAnsiTheme="minorHAnsi" w:cstheme="minorHAnsi"/>
              <w:b/>
              <w:bCs/>
              <w:color w:val="000000"/>
              <w:sz w:val="22"/>
              <w:szCs w:val="22"/>
              <w:shd w:val="clear" w:color="auto" w:fill="FFFF00"/>
            </w:rPr>
          </w:pPr>
          <w:r w:rsidRPr="00C043C3">
            <w:rPr>
              <w:rFonts w:asciiTheme="minorHAnsi" w:hAnsiTheme="minorHAnsi" w:cstheme="minorHAnsi"/>
              <w:b/>
            </w:rPr>
            <w:lastRenderedPageBreak/>
            <w:t>Caso de uso del sistema</w:t>
          </w:r>
        </w:p>
        <w:p w:rsidR="00C043C3" w:rsidRDefault="00C043C3" w:rsidP="00C043C3">
          <w:pPr>
            <w:pStyle w:val="NormalWeb"/>
            <w:spacing w:before="0" w:beforeAutospacing="0" w:after="200" w:afterAutospacing="0"/>
            <w:ind w:left="555" w:right="1170"/>
            <w:rPr>
              <w:rFonts w:ascii="Cambria" w:hAnsi="Cambria"/>
              <w:b/>
              <w:bCs/>
              <w:color w:val="000000"/>
              <w:sz w:val="22"/>
              <w:szCs w:val="22"/>
              <w:shd w:val="clear" w:color="auto" w:fill="FFFF00"/>
            </w:rPr>
          </w:pPr>
        </w:p>
        <w:p w:rsidR="00C043C3" w:rsidRDefault="00C043C3">
          <w:pPr>
            <w:rPr>
              <w:rFonts w:ascii="Cambria" w:eastAsia="Times New Roman" w:hAnsi="Cambria" w:cs="Times New Roman"/>
              <w:b/>
              <w:bCs/>
              <w:color w:val="000000"/>
              <w:shd w:val="clear" w:color="auto" w:fill="FFFF00"/>
              <w:lang w:eastAsia="es-DO"/>
            </w:rPr>
          </w:pPr>
          <w:r>
            <w:rPr>
              <w:rFonts w:ascii="Cambria" w:hAnsi="Cambria"/>
              <w:b/>
              <w:bCs/>
              <w:noProof/>
              <w:color w:val="000000"/>
              <w:shd w:val="clear" w:color="auto" w:fill="FFFF00"/>
            </w:rPr>
            <w:drawing>
              <wp:anchor distT="0" distB="0" distL="114300" distR="114300" simplePos="0" relativeHeight="251672576" behindDoc="0" locked="0" layoutInCell="1" allowOverlap="1" wp14:anchorId="0A46B440" wp14:editId="557DB71E">
                <wp:simplePos x="0" y="0"/>
                <wp:positionH relativeFrom="margin">
                  <wp:align>right</wp:align>
                </wp:positionH>
                <wp:positionV relativeFrom="paragraph">
                  <wp:posOffset>179070</wp:posOffset>
                </wp:positionV>
                <wp:extent cx="6598920" cy="4886325"/>
                <wp:effectExtent l="0" t="0" r="0" b="9525"/>
                <wp:wrapThrough wrapText="bothSides">
                  <wp:wrapPolygon edited="0">
                    <wp:start x="0" y="0"/>
                    <wp:lineTo x="0" y="21558"/>
                    <wp:lineTo x="21513" y="21558"/>
                    <wp:lineTo x="2151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7173_1330581490398402_468411236_n.png"/>
                        <pic:cNvPicPr/>
                      </pic:nvPicPr>
                      <pic:blipFill>
                        <a:blip r:embed="rId14">
                          <a:extLst>
                            <a:ext uri="{28A0092B-C50C-407E-A947-70E740481C1C}">
                              <a14:useLocalDpi xmlns:a14="http://schemas.microsoft.com/office/drawing/2010/main" val="0"/>
                            </a:ext>
                          </a:extLst>
                        </a:blip>
                        <a:stretch>
                          <a:fillRect/>
                        </a:stretch>
                      </pic:blipFill>
                      <pic:spPr>
                        <a:xfrm>
                          <a:off x="0" y="0"/>
                          <a:ext cx="6598920" cy="488632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b/>
              <w:bCs/>
              <w:color w:val="000000"/>
              <w:shd w:val="clear" w:color="auto" w:fill="FFFF00"/>
            </w:rPr>
            <w:br w:type="page"/>
          </w:r>
        </w:p>
        <w:p w:rsidR="00881685" w:rsidRDefault="00C043C3">
          <w:pPr>
            <w:rPr>
              <w:b/>
            </w:rPr>
          </w:pPr>
          <w:r w:rsidRPr="00C043C3">
            <w:rPr>
              <w:b/>
            </w:rPr>
            <w:lastRenderedPageBreak/>
            <w:t>Capturas de pantalla</w:t>
          </w:r>
          <w:r w:rsidRPr="00C043C3">
            <w:rPr>
              <w:b/>
            </w:rPr>
            <w:t xml:space="preserve"> </w:t>
          </w:r>
        </w:p>
        <w:p w:rsidR="00C043C3" w:rsidRPr="00C043C3" w:rsidRDefault="00C043C3">
          <w:pPr>
            <w:rPr>
              <w:rFonts w:ascii="Times New Roman" w:eastAsia="Times New Roman" w:hAnsi="Times New Roman" w:cs="Times New Roman"/>
              <w:b/>
              <w:sz w:val="24"/>
              <w:szCs w:val="24"/>
              <w:lang w:eastAsia="es-DO"/>
            </w:rPr>
          </w:pPr>
          <w:r w:rsidRPr="00C043C3">
            <w:rPr>
              <w:b/>
            </w:rPr>
            <w:br w:type="page"/>
          </w:r>
        </w:p>
        <w:p w:rsidR="00C043C3" w:rsidRPr="00C043C3" w:rsidRDefault="00C043C3" w:rsidP="00C043C3">
          <w:pPr>
            <w:pStyle w:val="NormalWeb"/>
            <w:spacing w:before="0" w:beforeAutospacing="0" w:after="200" w:afterAutospacing="0"/>
            <w:ind w:left="555" w:right="1170"/>
          </w:pPr>
        </w:p>
        <w:p w:rsidR="00C043C3" w:rsidRDefault="00C043C3" w:rsidP="00C043C3">
          <w:pPr>
            <w:pStyle w:val="NormalWeb"/>
            <w:spacing w:before="0" w:beforeAutospacing="0" w:after="200" w:afterAutospacing="0"/>
            <w:ind w:left="555" w:right="1170"/>
          </w:pPr>
          <w:r w:rsidRPr="00C043C3">
            <w:rPr>
              <w:rFonts w:ascii="Cambria" w:hAnsi="Cambria"/>
              <w:b/>
              <w:bCs/>
              <w:color w:val="000000"/>
              <w:sz w:val="22"/>
              <w:szCs w:val="22"/>
              <w:shd w:val="clear" w:color="auto" w:fill="FFFF00"/>
            </w:rPr>
            <w:t xml:space="preserve">describir aspectos relevantes del </w:t>
          </w:r>
          <w:proofErr w:type="spellStart"/>
          <w:r w:rsidRPr="00C043C3">
            <w:rPr>
              <w:rFonts w:ascii="Cambria" w:hAnsi="Cambria"/>
              <w:b/>
              <w:bCs/>
              <w:color w:val="000000"/>
              <w:sz w:val="22"/>
              <w:szCs w:val="22"/>
              <w:shd w:val="clear" w:color="auto" w:fill="FFFF00"/>
            </w:rPr>
            <w:t>codigo</w:t>
          </w:r>
          <w:proofErr w:type="spellEnd"/>
          <w:r w:rsidRPr="00C043C3">
            <w:rPr>
              <w:rFonts w:ascii="Cambria" w:hAnsi="Cambria"/>
              <w:b/>
              <w:bCs/>
              <w:color w:val="000000"/>
              <w:sz w:val="22"/>
              <w:szCs w:val="22"/>
              <w:shd w:val="clear" w:color="auto" w:fill="FFFF00"/>
            </w:rPr>
            <w:t xml:space="preserve">, instrucciones, </w:t>
          </w:r>
          <w:proofErr w:type="spellStart"/>
          <w:r w:rsidRPr="00C043C3">
            <w:rPr>
              <w:rFonts w:ascii="Cambria" w:hAnsi="Cambria"/>
              <w:b/>
              <w:bCs/>
              <w:color w:val="000000"/>
              <w:sz w:val="22"/>
              <w:szCs w:val="22"/>
              <w:shd w:val="clear" w:color="auto" w:fill="FFFF00"/>
            </w:rPr>
            <w:t>librerias</w:t>
          </w:r>
          <w:proofErr w:type="spellEnd"/>
          <w:r w:rsidRPr="00C043C3">
            <w:rPr>
              <w:rFonts w:ascii="Cambria" w:hAnsi="Cambria"/>
              <w:b/>
              <w:bCs/>
              <w:color w:val="000000"/>
              <w:sz w:val="22"/>
              <w:szCs w:val="22"/>
              <w:shd w:val="clear" w:color="auto" w:fill="FFFF00"/>
            </w:rPr>
            <w:t>...</w:t>
          </w:r>
        </w:p>
        <w:p w:rsidR="00C043C3" w:rsidRPr="00C043C3" w:rsidRDefault="00C043C3" w:rsidP="00C043C3">
          <w:pPr>
            <w:spacing w:line="240" w:lineRule="auto"/>
            <w:ind w:left="555" w:right="1170"/>
            <w:rPr>
              <w:rFonts w:ascii="Times New Roman" w:eastAsia="Times New Roman" w:hAnsi="Times New Roman" w:cs="Times New Roman"/>
              <w:sz w:val="24"/>
              <w:szCs w:val="24"/>
              <w:lang w:eastAsia="es-DO"/>
            </w:rPr>
          </w:pPr>
        </w:p>
        <w:p w:rsidR="00D36857" w:rsidRDefault="00B6052D" w:rsidP="00C043C3"/>
      </w:sdtContent>
    </w:sdt>
    <w:p w:rsidR="00D36857" w:rsidRDefault="00D36857">
      <w:r>
        <w:br w:type="page"/>
      </w:r>
    </w:p>
    <w:p w:rsidR="00EF48AA" w:rsidRDefault="00D36857" w:rsidP="00D36857">
      <w:pPr>
        <w:pStyle w:val="Ttulo1"/>
      </w:pPr>
      <w:bookmarkStart w:id="3" w:name="_Toc409432874"/>
      <w:r>
        <w:lastRenderedPageBreak/>
        <w:t>Código Fuente</w:t>
      </w:r>
      <w:bookmarkEnd w:id="3"/>
    </w:p>
    <w:sdt>
      <w:sdtPr>
        <w:alias w:val="Código Fuente"/>
        <w:tag w:val="Código Fuente"/>
        <w:id w:val="1203750604"/>
        <w:placeholder>
          <w:docPart w:val="F95481D46DD64306AD427DDAEA15061E"/>
        </w:placeholder>
      </w:sdtPr>
      <w:sdtContent>
        <w:p w:rsidR="004C45AD" w:rsidRPr="00480FC7" w:rsidRDefault="004C45AD" w:rsidP="00D36857">
          <w:pPr>
            <w:rPr>
              <w:i/>
            </w:rPr>
          </w:pPr>
          <w:r w:rsidRPr="00480FC7">
            <w:rPr>
              <w:i/>
            </w:rPr>
            <w:t>Código fuente anexado junto con este documento.</w:t>
          </w:r>
        </w:p>
        <w:p w:rsidR="00D36857" w:rsidRDefault="00B6052D" w:rsidP="00D36857"/>
      </w:sdtContent>
    </w:sdt>
    <w:p w:rsidR="00D36857" w:rsidRDefault="00D36857">
      <w:r>
        <w:br w:type="page"/>
      </w:r>
    </w:p>
    <w:p w:rsidR="00D36857" w:rsidRDefault="008213F4" w:rsidP="008213F4">
      <w:pPr>
        <w:pStyle w:val="Ttulo1"/>
      </w:pPr>
      <w:bookmarkStart w:id="4" w:name="_Toc409432875"/>
      <w:r>
        <w:lastRenderedPageBreak/>
        <w:t>Condiciones de Error</w:t>
      </w:r>
      <w:bookmarkEnd w:id="4"/>
    </w:p>
    <w:p w:rsidR="00B24BE2" w:rsidRPr="00881685" w:rsidRDefault="00881685" w:rsidP="00881685">
      <w:pPr>
        <w:spacing w:line="360" w:lineRule="auto"/>
        <w:jc w:val="both"/>
        <w:rPr>
          <w:rFonts w:asciiTheme="minorHAnsi" w:hAnsiTheme="minorHAnsi" w:cstheme="minorHAnsi"/>
        </w:rPr>
      </w:pPr>
      <w:r w:rsidRPr="00881685">
        <w:rPr>
          <w:rFonts w:asciiTheme="minorHAnsi" w:hAnsiTheme="minorHAnsi" w:cstheme="minorHAnsi"/>
        </w:rPr>
        <w:t>Hay ocasiones en la que una persona puede tener una enfermedad y no contar con todos los síntomas. En nuestro sistema, no es tomado en cuenta este tipo de caso, es decir, para una persona tener una enfermedad debe padecer de todos los síntomas declarados en la base de conocimiento.</w:t>
      </w:r>
      <w:r w:rsidR="00B24BE2" w:rsidRPr="00881685">
        <w:rPr>
          <w:rFonts w:asciiTheme="minorHAnsi" w:hAnsiTheme="minorHAnsi" w:cstheme="minorHAnsi"/>
        </w:rPr>
        <w:br w:type="page"/>
      </w:r>
    </w:p>
    <w:p w:rsidR="008213F4" w:rsidRDefault="004A309A" w:rsidP="00B24BE2">
      <w:pPr>
        <w:pStyle w:val="Ttulo1"/>
      </w:pPr>
      <w:bookmarkStart w:id="5" w:name="_Toc409432876"/>
      <w:r>
        <w:lastRenderedPageBreak/>
        <w:t>Notas al Profesor</w:t>
      </w:r>
      <w:bookmarkEnd w:id="5"/>
    </w:p>
    <w:sdt>
      <w:sdtPr>
        <w:alias w:val="Notas al Profesor"/>
        <w:tag w:val="Notas al Profesor"/>
        <w:id w:val="1820616139"/>
        <w:placeholder>
          <w:docPart w:val="8C0E9B764F304A0E9B6F6E759D42E4C1"/>
        </w:placeholder>
        <w:showingPlcHdr/>
      </w:sdtPr>
      <w:sdtContent>
        <w:p w:rsidR="004A309A" w:rsidRDefault="004A309A" w:rsidP="004A309A">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3720CD" w:rsidRDefault="004A309A" w:rsidP="004A309A">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sidR="00B24BE2">
            <w:rPr>
              <w:rStyle w:val="Textodelmarcadordeposicin"/>
            </w:rPr>
            <w:t>.</w:t>
          </w:r>
        </w:p>
      </w:sdtContent>
    </w:sdt>
    <w:p w:rsidR="003720CD" w:rsidRDefault="003720CD" w:rsidP="003720CD">
      <w:r>
        <w:br w:type="page"/>
      </w:r>
    </w:p>
    <w:p w:rsidR="00B24BE2" w:rsidRDefault="004A309A" w:rsidP="003720CD">
      <w:pPr>
        <w:pStyle w:val="Ttulo1"/>
      </w:pPr>
      <w:bookmarkStart w:id="6" w:name="_Toc409432877"/>
      <w:r>
        <w:lastRenderedPageBreak/>
        <w:t>Conclusiones</w:t>
      </w:r>
      <w:bookmarkEnd w:id="6"/>
    </w:p>
    <w:sdt>
      <w:sdtPr>
        <w:alias w:val="Conclusiones"/>
        <w:tag w:val="Conclusiones"/>
        <w:id w:val="-1821264740"/>
        <w:placeholder>
          <w:docPart w:val="96106AE89E514B608D1C8543D04EBF44"/>
        </w:placeholder>
      </w:sdtPr>
      <w:sdtContent>
        <w:p w:rsidR="004842D8" w:rsidRDefault="004842D8" w:rsidP="00420E13">
          <w:pPr>
            <w:spacing w:line="360" w:lineRule="auto"/>
            <w:jc w:val="both"/>
          </w:pPr>
          <w:r>
            <w:t xml:space="preserve">A partir de la realización de este proyecto consideramos que se han logrado los objetivos planteados, permitiendo al usuario interactuar con una interfaz, </w:t>
          </w:r>
          <w:proofErr w:type="gramStart"/>
          <w:r>
            <w:t>que</w:t>
          </w:r>
          <w:proofErr w:type="gramEnd"/>
          <w:r>
            <w:t xml:space="preserve"> sin saberlo, interactúan con reglas y hechos construidos con información verídica definidos en el lenguaje de </w:t>
          </w:r>
          <w:proofErr w:type="spellStart"/>
          <w:r>
            <w:t>prolog</w:t>
          </w:r>
          <w:proofErr w:type="spellEnd"/>
          <w:r>
            <w:t>.</w:t>
          </w:r>
        </w:p>
        <w:p w:rsidR="004842D8" w:rsidRDefault="004842D8" w:rsidP="00420E13">
          <w:pPr>
            <w:spacing w:line="360" w:lineRule="auto"/>
            <w:jc w:val="both"/>
          </w:pPr>
          <w:r>
            <w:t xml:space="preserve">Para alcanzar dicho objetivo se hizo uso de los lenguajes PHP y Java, esto después de intentar la implementación solo en Java y posteriormente en C#. Los cambios surgieron debido a la poca documentación encontrada sobre vincular, manejar y adaptar nuestra lógica y otros lenguajes con </w:t>
          </w:r>
          <w:proofErr w:type="spellStart"/>
          <w:r>
            <w:t>prolog</w:t>
          </w:r>
          <w:proofErr w:type="spellEnd"/>
          <w:r>
            <w:t>.</w:t>
          </w:r>
        </w:p>
        <w:p w:rsidR="004A309A" w:rsidRDefault="004842D8" w:rsidP="00420E13">
          <w:pPr>
            <w:spacing w:line="360" w:lineRule="auto"/>
            <w:jc w:val="both"/>
          </w:pPr>
          <w:r>
            <w:t xml:space="preserve">Para nuestro equipo resultó ser un proyecto sumamente interesante, ya que se pudo ver un uso más real donde </w:t>
          </w:r>
          <w:proofErr w:type="spellStart"/>
          <w:r>
            <w:t>Prolog</w:t>
          </w:r>
          <w:proofErr w:type="spellEnd"/>
          <w:r>
            <w:t xml:space="preserve"> puede implementar y satisfacer un problema real, lo que nos llevó a verlo desde otro punto de vista al que lo habíamos </w:t>
          </w:r>
          <w:r w:rsidR="00420E13">
            <w:t>visto anteriormente.</w:t>
          </w:r>
        </w:p>
      </w:sdtContent>
    </w:sdt>
    <w:p w:rsidR="004A309A" w:rsidRDefault="004A309A">
      <w:r>
        <w:br w:type="page"/>
      </w:r>
    </w:p>
    <w:p w:rsidR="004A309A" w:rsidRDefault="004A309A" w:rsidP="004A309A">
      <w:pPr>
        <w:pStyle w:val="Ttulo1"/>
      </w:pPr>
      <w:bookmarkStart w:id="7" w:name="_Toc409432878"/>
      <w:r>
        <w:lastRenderedPageBreak/>
        <w:t>Recomendaciones</w:t>
      </w:r>
      <w:bookmarkEnd w:id="7"/>
    </w:p>
    <w:p w:rsidR="004A309A" w:rsidRPr="001A480E" w:rsidRDefault="00B6052D" w:rsidP="001A480E">
      <w:pPr>
        <w:spacing w:line="360" w:lineRule="auto"/>
        <w:jc w:val="both"/>
        <w:rPr>
          <w:rFonts w:asciiTheme="minorHAnsi" w:hAnsiTheme="minorHAnsi" w:cstheme="minorHAnsi"/>
        </w:rPr>
      </w:pPr>
      <w:sdt>
        <w:sdtPr>
          <w:rPr>
            <w:rFonts w:asciiTheme="minorHAnsi" w:hAnsiTheme="minorHAnsi" w:cstheme="minorHAnsi"/>
          </w:rPr>
          <w:alias w:val="Recomendaciones"/>
          <w:tag w:val="Recomendaciones"/>
          <w:id w:val="117728362"/>
          <w:placeholder>
            <w:docPart w:val="185974098CA24239B18B46EAFF909E49"/>
          </w:placeholder>
        </w:sdtPr>
        <w:sdtContent>
          <w:r w:rsidR="00F927DA" w:rsidRPr="001A480E">
            <w:rPr>
              <w:rFonts w:asciiTheme="minorHAnsi" w:hAnsiTheme="minorHAnsi" w:cstheme="minorHAnsi"/>
            </w:rPr>
            <w:t>Un aspecto sumamente importante que se puede me</w:t>
          </w:r>
        </w:sdtContent>
      </w:sdt>
      <w:r w:rsidR="00F927DA" w:rsidRPr="001A480E">
        <w:rPr>
          <w:rFonts w:asciiTheme="minorHAnsi" w:hAnsiTheme="minorHAnsi" w:cstheme="minorHAnsi"/>
        </w:rPr>
        <w:t>jorar en el presente proyecto sería que a partir de diagnosticar una enfermedad, al usuario se le informe las posibles causas de dicha enfermedad, tratamientos que puede seguir, etc.</w:t>
      </w:r>
    </w:p>
    <w:p w:rsidR="00F927DA" w:rsidRPr="001A480E" w:rsidRDefault="00F927DA" w:rsidP="001A480E">
      <w:pPr>
        <w:spacing w:line="360" w:lineRule="auto"/>
        <w:jc w:val="both"/>
        <w:rPr>
          <w:rFonts w:asciiTheme="minorHAnsi" w:hAnsiTheme="minorHAnsi" w:cstheme="minorHAnsi"/>
        </w:rPr>
      </w:pPr>
      <w:r w:rsidRPr="001A480E">
        <w:rPr>
          <w:rFonts w:asciiTheme="minorHAnsi" w:hAnsiTheme="minorHAnsi" w:cstheme="minorHAnsi"/>
        </w:rPr>
        <w:t>En el ámbito del usuario administrador, sería bueno que se pueda</w:t>
      </w:r>
      <w:r w:rsidR="001A480E">
        <w:rPr>
          <w:rFonts w:asciiTheme="minorHAnsi" w:hAnsiTheme="minorHAnsi" w:cstheme="minorHAnsi"/>
        </w:rPr>
        <w:t>n</w:t>
      </w:r>
      <w:r w:rsidRPr="001A480E">
        <w:rPr>
          <w:rFonts w:asciiTheme="minorHAnsi" w:hAnsiTheme="minorHAnsi" w:cstheme="minorHAnsi"/>
        </w:rPr>
        <w:t xml:space="preserve"> introducir enfermedades y sus síntomas a través de la interfaz. </w:t>
      </w:r>
    </w:p>
    <w:p w:rsidR="00F927DA" w:rsidRPr="001A480E" w:rsidRDefault="00F927DA" w:rsidP="001A480E">
      <w:pPr>
        <w:spacing w:line="360" w:lineRule="auto"/>
        <w:jc w:val="both"/>
        <w:rPr>
          <w:rFonts w:asciiTheme="minorHAnsi" w:eastAsia="Times New Roman" w:hAnsiTheme="minorHAnsi" w:cstheme="minorHAnsi"/>
          <w:lang w:eastAsia="es-DO"/>
        </w:rPr>
      </w:pPr>
      <w:r w:rsidRPr="001A480E">
        <w:rPr>
          <w:rFonts w:asciiTheme="minorHAnsi" w:hAnsiTheme="minorHAnsi" w:cstheme="minorHAnsi"/>
        </w:rPr>
        <w:t xml:space="preserve">El sistema actual se basa en reglas de inferencia, utilizando modus </w:t>
      </w:r>
      <w:proofErr w:type="spellStart"/>
      <w:r w:rsidRPr="001A480E">
        <w:rPr>
          <w:rFonts w:asciiTheme="minorHAnsi" w:hAnsiTheme="minorHAnsi" w:cstheme="minorHAnsi"/>
        </w:rPr>
        <w:t>ponens</w:t>
      </w:r>
      <w:proofErr w:type="spellEnd"/>
      <w:r w:rsidRPr="001A480E">
        <w:rPr>
          <w:rFonts w:asciiTheme="minorHAnsi" w:hAnsiTheme="minorHAnsi" w:cstheme="minorHAnsi"/>
        </w:rPr>
        <w:t xml:space="preserve"> (IF/THEN), el cual fue de mucha utilidad para la lógica del mismo. Pero como existen casos en los cuales un paciente no presenta todos los síntomas de X enfermedad, sería bien que se implementara el mecanismo</w:t>
      </w:r>
      <w:r w:rsidRPr="001A480E">
        <w:rPr>
          <w:rFonts w:asciiTheme="minorHAnsi" w:eastAsia="Times New Roman" w:hAnsiTheme="minorHAnsi" w:cstheme="minorHAnsi"/>
          <w:lang w:eastAsia="es-DO"/>
        </w:rPr>
        <w:t xml:space="preserve"> de asistirle y ser capaz</w:t>
      </w:r>
      <w:r w:rsidR="00A477C5" w:rsidRPr="001A480E">
        <w:rPr>
          <w:rFonts w:asciiTheme="minorHAnsi" w:eastAsia="Times New Roman" w:hAnsiTheme="minorHAnsi" w:cstheme="minorHAnsi"/>
          <w:lang w:eastAsia="es-DO"/>
        </w:rPr>
        <w:t xml:space="preserve"> de encontrar una enfermedad, </w:t>
      </w:r>
      <w:r w:rsidR="001A480E" w:rsidRPr="001A480E">
        <w:rPr>
          <w:rFonts w:asciiTheme="minorHAnsi" w:eastAsia="Times New Roman" w:hAnsiTheme="minorHAnsi" w:cstheme="minorHAnsi"/>
          <w:lang w:eastAsia="es-DO"/>
        </w:rPr>
        <w:t>que,</w:t>
      </w:r>
      <w:r w:rsidR="00A477C5" w:rsidRPr="001A480E">
        <w:rPr>
          <w:rFonts w:asciiTheme="minorHAnsi" w:eastAsia="Times New Roman" w:hAnsiTheme="minorHAnsi" w:cstheme="minorHAnsi"/>
          <w:lang w:eastAsia="es-DO"/>
        </w:rPr>
        <w:t xml:space="preserve"> aunque no </w:t>
      </w:r>
      <w:r w:rsidR="001C6F42" w:rsidRPr="001A480E">
        <w:rPr>
          <w:rFonts w:asciiTheme="minorHAnsi" w:eastAsia="Times New Roman" w:hAnsiTheme="minorHAnsi" w:cstheme="minorHAnsi"/>
          <w:lang w:eastAsia="es-DO"/>
        </w:rPr>
        <w:t>contenga</w:t>
      </w:r>
      <w:r w:rsidR="00A477C5" w:rsidRPr="001A480E">
        <w:rPr>
          <w:rFonts w:asciiTheme="minorHAnsi" w:eastAsia="Times New Roman" w:hAnsiTheme="minorHAnsi" w:cstheme="minorHAnsi"/>
          <w:lang w:eastAsia="es-DO"/>
        </w:rPr>
        <w:t xml:space="preserve"> todos los síntomas</w:t>
      </w:r>
      <w:r w:rsidR="001C6F42" w:rsidRPr="001A480E">
        <w:rPr>
          <w:rFonts w:asciiTheme="minorHAnsi" w:eastAsia="Times New Roman" w:hAnsiTheme="minorHAnsi" w:cstheme="minorHAnsi"/>
          <w:lang w:eastAsia="es-DO"/>
        </w:rPr>
        <w:t xml:space="preserve"> especificados, sea la posibilidad o deducción mas cercana.</w:t>
      </w:r>
    </w:p>
    <w:p w:rsidR="00F927DA" w:rsidRPr="00F927DA" w:rsidRDefault="00F927DA" w:rsidP="00F927DA">
      <w:pPr>
        <w:spacing w:after="0" w:line="240" w:lineRule="auto"/>
        <w:rPr>
          <w:rFonts w:ascii="Times New Roman" w:eastAsia="Times New Roman" w:hAnsi="Times New Roman" w:cs="Times New Roman"/>
          <w:sz w:val="24"/>
          <w:szCs w:val="24"/>
          <w:lang w:eastAsia="es-DO"/>
        </w:rPr>
      </w:pPr>
      <w:r w:rsidRPr="00F927DA">
        <w:rPr>
          <w:rFonts w:ascii="Times New Roman" w:eastAsia="Times New Roman" w:hAnsi="Times New Roman" w:cs="Times New Roman"/>
          <w:sz w:val="24"/>
          <w:szCs w:val="24"/>
          <w:lang w:eastAsia="es-DO"/>
        </w:rPr>
        <w:t> </w:t>
      </w:r>
    </w:p>
    <w:p w:rsidR="00F927DA" w:rsidRDefault="00F927DA" w:rsidP="004A309A">
      <w:r>
        <w:t xml:space="preserve"> </w:t>
      </w:r>
    </w:p>
    <w:p w:rsidR="004A309A" w:rsidRDefault="004A309A">
      <w:r>
        <w:br w:type="page"/>
      </w:r>
    </w:p>
    <w:p w:rsidR="004A309A" w:rsidRDefault="004A309A" w:rsidP="004A309A">
      <w:pPr>
        <w:pStyle w:val="Ttulo1"/>
      </w:pPr>
      <w:bookmarkStart w:id="8" w:name="_Toc409432879"/>
      <w:r>
        <w:lastRenderedPageBreak/>
        <w:t>Referencias Bibliográficas</w:t>
      </w:r>
      <w:bookmarkEnd w:id="8"/>
    </w:p>
    <w:sdt>
      <w:sdtPr>
        <w:alias w:val="Reerencias Bibliográficas"/>
        <w:tag w:val="Reerencias Bibliográficas"/>
        <w:id w:val="-383713063"/>
        <w:placeholder>
          <w:docPart w:val="D30B7FC73922438498045436FF7352FC"/>
        </w:placeholder>
      </w:sdtPr>
      <w:sdtContent>
        <w:p w:rsidR="00D646CE" w:rsidRPr="00420E13" w:rsidRDefault="00D646CE" w:rsidP="004A309A">
          <w:pPr>
            <w:rPr>
              <w:color w:val="4F81BD" w:themeColor="accent1"/>
            </w:rPr>
          </w:pPr>
          <w:hyperlink r:id="rId15" w:history="1">
            <w:r w:rsidRPr="00420E13">
              <w:rPr>
                <w:rStyle w:val="Hipervnculo"/>
                <w:color w:val="4F81BD" w:themeColor="accent1"/>
              </w:rPr>
              <w:t>http://www.expertsystem.com/</w:t>
            </w:r>
          </w:hyperlink>
        </w:p>
        <w:p w:rsidR="00D646CE" w:rsidRPr="00420E13" w:rsidRDefault="00D646CE" w:rsidP="004A309A">
          <w:pPr>
            <w:rPr>
              <w:color w:val="4F81BD" w:themeColor="accent1"/>
            </w:rPr>
          </w:pPr>
          <w:hyperlink r:id="rId16" w:history="1">
            <w:r w:rsidRPr="00420E13">
              <w:rPr>
                <w:rStyle w:val="Hipervnculo"/>
                <w:color w:val="4F81BD" w:themeColor="accent1"/>
              </w:rPr>
              <w:t>https://www.tutorialspoint.com/artificial_intelligence/artificial_intelligence_expert_systems.htm</w:t>
            </w:r>
          </w:hyperlink>
        </w:p>
        <w:p w:rsidR="00D646CE" w:rsidRPr="00420E13" w:rsidRDefault="00D646CE" w:rsidP="004A309A">
          <w:pPr>
            <w:rPr>
              <w:color w:val="4F81BD" w:themeColor="accent1"/>
            </w:rPr>
          </w:pPr>
          <w:hyperlink r:id="rId17" w:history="1">
            <w:r w:rsidRPr="00420E13">
              <w:rPr>
                <w:rStyle w:val="Hipervnculo"/>
                <w:color w:val="4F81BD" w:themeColor="accent1"/>
              </w:rPr>
              <w:t>https://www.journals.elsevier.com/expert-systems-with-applications</w:t>
            </w:r>
          </w:hyperlink>
        </w:p>
        <w:p w:rsidR="00D646CE" w:rsidRPr="00420E13" w:rsidRDefault="00D646CE" w:rsidP="004A309A">
          <w:pPr>
            <w:rPr>
              <w:color w:val="4F81BD" w:themeColor="accent1"/>
            </w:rPr>
          </w:pPr>
          <w:hyperlink r:id="rId18" w:history="1">
            <w:r w:rsidRPr="00420E13">
              <w:rPr>
                <w:rStyle w:val="Hipervnculo"/>
                <w:color w:val="4F81BD" w:themeColor="accent1"/>
              </w:rPr>
              <w:t>http://elvex.ugr.es/decsai/iaio/slides/A2%20Expert%20Systems.pdf</w:t>
            </w:r>
          </w:hyperlink>
        </w:p>
        <w:p w:rsidR="00D646CE" w:rsidRPr="00420E13" w:rsidRDefault="00D646CE" w:rsidP="004A309A">
          <w:pPr>
            <w:rPr>
              <w:color w:val="4F81BD" w:themeColor="accent1"/>
            </w:rPr>
          </w:pPr>
          <w:hyperlink r:id="rId19" w:history="1">
            <w:r w:rsidRPr="00420E13">
              <w:rPr>
                <w:rStyle w:val="Hipervnculo"/>
                <w:color w:val="4F81BD" w:themeColor="accent1"/>
              </w:rPr>
              <w:t>http://www.amzi.com/ExpertSystemsInProlog/xsipfrtop.htm</w:t>
            </w:r>
          </w:hyperlink>
        </w:p>
        <w:p w:rsidR="00D646CE" w:rsidRPr="00420E13" w:rsidRDefault="00D646CE" w:rsidP="004A309A">
          <w:pPr>
            <w:rPr>
              <w:color w:val="4F81BD" w:themeColor="accent1"/>
            </w:rPr>
          </w:pPr>
          <w:hyperlink r:id="rId20" w:history="1">
            <w:r w:rsidRPr="00420E13">
              <w:rPr>
                <w:rStyle w:val="Hipervnculo"/>
                <w:color w:val="4F81BD" w:themeColor="accent1"/>
              </w:rPr>
              <w:t>https://en.wikibooks.org/wiki/Expert_Systems/Prolog</w:t>
            </w:r>
          </w:hyperlink>
        </w:p>
        <w:p w:rsidR="004A309A" w:rsidRPr="004A309A" w:rsidRDefault="005F5371" w:rsidP="004A309A">
          <w:pPr>
            <w:rPr>
              <w:color w:val="808080"/>
            </w:rPr>
          </w:pPr>
          <w:r w:rsidRPr="00420E13">
            <w:rPr>
              <w:color w:val="4F81BD" w:themeColor="accent1"/>
            </w:rPr>
            <w:t>https://www.metalevel.at/prolog/expertsystems</w:t>
          </w:r>
        </w:p>
      </w:sdtContent>
    </w:sdt>
    <w:p w:rsidR="003720CD" w:rsidRPr="004A309A" w:rsidRDefault="003720CD" w:rsidP="004A309A">
      <w:pPr>
        <w:rPr>
          <w:color w:val="808080"/>
        </w:rPr>
      </w:pPr>
      <w:bookmarkStart w:id="9" w:name="_GoBack"/>
      <w:bookmarkEnd w:id="9"/>
    </w:p>
    <w:sectPr w:rsidR="003720CD" w:rsidRPr="004A309A" w:rsidSect="00D36857">
      <w:headerReference w:type="default" r:id="rId21"/>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DD1" w:rsidRDefault="00B41DD1" w:rsidP="00870540">
      <w:pPr>
        <w:spacing w:after="0" w:line="240" w:lineRule="auto"/>
      </w:pPr>
      <w:r>
        <w:separator/>
      </w:r>
    </w:p>
  </w:endnote>
  <w:endnote w:type="continuationSeparator" w:id="0">
    <w:p w:rsidR="00B41DD1" w:rsidRDefault="00B41DD1"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DD1" w:rsidRDefault="00B41DD1" w:rsidP="00870540">
      <w:pPr>
        <w:spacing w:after="0" w:line="240" w:lineRule="auto"/>
      </w:pPr>
      <w:r>
        <w:separator/>
      </w:r>
    </w:p>
  </w:footnote>
  <w:footnote w:type="continuationSeparator" w:id="0">
    <w:p w:rsidR="00B41DD1" w:rsidRDefault="00B41DD1"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C043C3">
    <w:pPr>
      <w:pStyle w:val="Encabezado"/>
      <w:tabs>
        <w:tab w:val="clear" w:pos="4419"/>
        <w:tab w:val="clear" w:pos="8838"/>
        <w:tab w:val="left" w:pos="142"/>
        <w:tab w:val="center" w:pos="1134"/>
        <w:tab w:val="right" w:pos="9781"/>
      </w:tabs>
      <w:jc w:val="center"/>
      <w:rPr>
        <w:rStyle w:val="Textoennegrita"/>
      </w:rPr>
    </w:pPr>
    <w:r>
      <w:rPr>
        <w:noProof/>
        <w:lang w:eastAsia="es-DO"/>
      </w:rPr>
      <w:drawing>
        <wp:anchor distT="0" distB="0" distL="114300" distR="114300" simplePos="0" relativeHeight="251657216" behindDoc="0" locked="0" layoutInCell="1" allowOverlap="1" wp14:anchorId="50EF6BB4" wp14:editId="0C03BA1A">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rPr>
        <w:rStyle w:val="Textoennegrita"/>
      </w:rPr>
      <w:t>PONTIFICIA UNIVERSIDAD CA</w:t>
    </w:r>
    <w:r w:rsidR="00C043C3">
      <w:rPr>
        <w:rStyle w:val="Textoennegrita"/>
      </w:rPr>
      <w:t>TÓLICA MADRE Y MAESTRA – PUCMM</w:t>
    </w:r>
    <w:r w:rsidR="00C043C3">
      <w:rPr>
        <w:rStyle w:val="Textoennegrita"/>
      </w:rPr>
      <w:br/>
    </w:r>
    <w:r>
      <w:rPr>
        <w:rStyle w:val="Textoennegrita"/>
      </w:rPr>
      <w:t>FACULTAD DE CIENCIAS DE LAS INGENIERÍAS</w:t>
    </w:r>
  </w:p>
  <w:p w:rsidR="008B7680" w:rsidRDefault="008B7680" w:rsidP="00C043C3">
    <w:pPr>
      <w:pStyle w:val="Encabezado"/>
      <w:tabs>
        <w:tab w:val="clear" w:pos="4419"/>
        <w:tab w:val="clear" w:pos="8838"/>
        <w:tab w:val="left" w:pos="142"/>
        <w:tab w:val="center" w:pos="1134"/>
        <w:tab w:val="right" w:pos="9781"/>
      </w:tabs>
      <w:jc w:val="center"/>
      <w:rPr>
        <w:rStyle w:val="Textoennegrita"/>
      </w:rPr>
    </w:pPr>
    <w:r>
      <w:rPr>
        <w:rStyle w:val="Textoennegrita"/>
      </w:rPr>
      <w:t>Departamento de Ingeniería en Sistemas y Computación – ISC</w:t>
    </w:r>
  </w:p>
  <w:p w:rsidR="008B7680" w:rsidRPr="007F7126" w:rsidRDefault="008B7680" w:rsidP="00C043C3">
    <w:pPr>
      <w:pStyle w:val="Encabezado"/>
      <w:tabs>
        <w:tab w:val="clear" w:pos="4419"/>
        <w:tab w:val="clear" w:pos="8838"/>
        <w:tab w:val="left" w:pos="142"/>
        <w:tab w:val="center" w:pos="1134"/>
        <w:tab w:val="right" w:pos="9781"/>
      </w:tabs>
      <w:jc w:val="center"/>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06072588" wp14:editId="5B377AB7">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2FE3609"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 xml:space="preserve">Asignatura: </w:t>
    </w:r>
    <w:sdt>
      <w:sdtPr>
        <w:rPr>
          <w:rStyle w:val="Textoennegrita"/>
        </w:rPr>
        <w:alias w:val="Subject"/>
        <w:tag w:val=""/>
        <w:id w:val="1643775113"/>
        <w:placeholder>
          <w:docPart w:val="474CE1FFE1434570A76BF7794759CCF9"/>
        </w:placeholder>
        <w:dataBinding w:prefixMappings="xmlns:ns0='http://purl.org/dc/elements/1.1/' xmlns:ns1='http://schemas.openxmlformats.org/package/2006/metadata/core-properties' " w:xpath="/ns1:coreProperties[1]/ns0:subject[1]" w:storeItemID="{6C3C8BC8-F283-45AE-878A-BAB7291924A1}"/>
        <w:text/>
      </w:sdtPr>
      <w:sdtContent>
        <w:r w:rsidR="00B6052D">
          <w:rPr>
            <w:rStyle w:val="Textoennegrita"/>
          </w:rPr>
          <w:t>ST-ISC-317-001 Programación Lógica</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DE215D19BAEE447994008EDB6274E331"/>
        </w:placeholder>
        <w:dataBinding w:prefixMappings="xmlns:ns0='http://purl.org/dc/elements/1.1/' xmlns:ns1='http://schemas.openxmlformats.org/package/2006/metadata/core-properties' " w:xpath="/ns1:coreProperties[1]/ns0:subject[1]" w:storeItemID="{6C3C8BC8-F283-45AE-878A-BAB7291924A1}"/>
        <w:text/>
      </w:sdtPr>
      <w:sdtContent>
        <w:r w:rsidR="00B6052D">
          <w:rPr>
            <w:rStyle w:val="Textoennegrita"/>
          </w:rPr>
          <w:t>ST-ISC-317-001 Programación Lógica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420E13">
      <w:rPr>
        <w:rStyle w:val="Textoennegrita"/>
        <w:noProof/>
      </w:rPr>
      <w:t>14</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420E13">
      <w:rPr>
        <w:rStyle w:val="Textoennegrita"/>
        <w:noProof/>
      </w:rPr>
      <w:t>14</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504D3165" wp14:editId="3C6CC3FC">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EE4EA57"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628F2A856A32456ABF31CB1173A09A65"/>
        </w:placeholder>
        <w:dataBinding w:prefixMappings="xmlns:ns0='http://purl.org/dc/elements/1.1/' xmlns:ns1='http://schemas.openxmlformats.org/package/2006/metadata/core-properties' " w:xpath="/ns1:coreProperties[1]/ns0:title[1]" w:storeItemID="{6C3C8BC8-F283-45AE-878A-BAB7291924A1}"/>
        <w:text/>
      </w:sdtPr>
      <w:sdtContent>
        <w:r w:rsidR="00B6052D">
          <w:rPr>
            <w:rStyle w:val="Textoennegrita"/>
          </w:rPr>
          <w:t>Sistema Experto, Diagnóstico de Enfermedades</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26750"/>
    <w:multiLevelType w:val="hybridMultilevel"/>
    <w:tmpl w:val="16D690A6"/>
    <w:lvl w:ilvl="0" w:tplc="7DE2C4D8">
      <w:numFmt w:val="bullet"/>
      <w:lvlText w:val="-"/>
      <w:lvlJc w:val="left"/>
      <w:pPr>
        <w:ind w:left="720" w:hanging="360"/>
      </w:pPr>
      <w:rPr>
        <w:rFonts w:ascii="Cambria" w:eastAsia="Times New Roman" w:hAnsi="Cambria" w:cs="Times New Roman" w:hint="default"/>
        <w:color w:val="808080"/>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27"/>
    <w:rsid w:val="000970AE"/>
    <w:rsid w:val="000F13B3"/>
    <w:rsid w:val="001A480E"/>
    <w:rsid w:val="001C6F42"/>
    <w:rsid w:val="001D46AC"/>
    <w:rsid w:val="001D735B"/>
    <w:rsid w:val="002945E9"/>
    <w:rsid w:val="002C6025"/>
    <w:rsid w:val="003720CD"/>
    <w:rsid w:val="00420E13"/>
    <w:rsid w:val="00480FC7"/>
    <w:rsid w:val="004842D8"/>
    <w:rsid w:val="004A309A"/>
    <w:rsid w:val="004A7C81"/>
    <w:rsid w:val="004C45AD"/>
    <w:rsid w:val="00523D34"/>
    <w:rsid w:val="005B7324"/>
    <w:rsid w:val="005F5371"/>
    <w:rsid w:val="00606FAE"/>
    <w:rsid w:val="006F60AE"/>
    <w:rsid w:val="007A3798"/>
    <w:rsid w:val="007F0CC9"/>
    <w:rsid w:val="007F7126"/>
    <w:rsid w:val="008213F4"/>
    <w:rsid w:val="00844AF8"/>
    <w:rsid w:val="00870540"/>
    <w:rsid w:val="00881685"/>
    <w:rsid w:val="00887B27"/>
    <w:rsid w:val="008B0E17"/>
    <w:rsid w:val="008B7680"/>
    <w:rsid w:val="009205B1"/>
    <w:rsid w:val="00A477C5"/>
    <w:rsid w:val="00B24BE2"/>
    <w:rsid w:val="00B41DD1"/>
    <w:rsid w:val="00B6052D"/>
    <w:rsid w:val="00B658F0"/>
    <w:rsid w:val="00BA3C36"/>
    <w:rsid w:val="00C043C3"/>
    <w:rsid w:val="00C1522A"/>
    <w:rsid w:val="00C84D4C"/>
    <w:rsid w:val="00D36857"/>
    <w:rsid w:val="00D646CE"/>
    <w:rsid w:val="00DD3296"/>
    <w:rsid w:val="00E35A7F"/>
    <w:rsid w:val="00EB39C3"/>
    <w:rsid w:val="00EF48AA"/>
    <w:rsid w:val="00F927D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E1B6F"/>
  <w15:docId w15:val="{E4136E17-6EB3-4AD2-9AC5-3369D5C1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887B27"/>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apple-tab-span">
    <w:name w:val="apple-tab-span"/>
    <w:basedOn w:val="Fuentedeprrafopredeter"/>
    <w:rsid w:val="00C0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335">
      <w:bodyDiv w:val="1"/>
      <w:marLeft w:val="0"/>
      <w:marRight w:val="0"/>
      <w:marTop w:val="0"/>
      <w:marBottom w:val="0"/>
      <w:divBdr>
        <w:top w:val="none" w:sz="0" w:space="0" w:color="auto"/>
        <w:left w:val="none" w:sz="0" w:space="0" w:color="auto"/>
        <w:bottom w:val="none" w:sz="0" w:space="0" w:color="auto"/>
        <w:right w:val="none" w:sz="0" w:space="0" w:color="auto"/>
      </w:divBdr>
    </w:div>
    <w:div w:id="616369955">
      <w:bodyDiv w:val="1"/>
      <w:marLeft w:val="0"/>
      <w:marRight w:val="0"/>
      <w:marTop w:val="0"/>
      <w:marBottom w:val="0"/>
      <w:divBdr>
        <w:top w:val="none" w:sz="0" w:space="0" w:color="auto"/>
        <w:left w:val="none" w:sz="0" w:space="0" w:color="auto"/>
        <w:bottom w:val="none" w:sz="0" w:space="0" w:color="auto"/>
        <w:right w:val="none" w:sz="0" w:space="0" w:color="auto"/>
      </w:divBdr>
      <w:divsChild>
        <w:div w:id="548491267">
          <w:marLeft w:val="0"/>
          <w:marRight w:val="0"/>
          <w:marTop w:val="0"/>
          <w:marBottom w:val="0"/>
          <w:divBdr>
            <w:top w:val="none" w:sz="0" w:space="0" w:color="auto"/>
            <w:left w:val="none" w:sz="0" w:space="0" w:color="auto"/>
            <w:bottom w:val="none" w:sz="0" w:space="0" w:color="auto"/>
            <w:right w:val="none" w:sz="0" w:space="0" w:color="auto"/>
          </w:divBdr>
          <w:divsChild>
            <w:div w:id="824004908">
              <w:marLeft w:val="0"/>
              <w:marRight w:val="0"/>
              <w:marTop w:val="0"/>
              <w:marBottom w:val="0"/>
              <w:divBdr>
                <w:top w:val="none" w:sz="0" w:space="0" w:color="auto"/>
                <w:left w:val="none" w:sz="0" w:space="0" w:color="auto"/>
                <w:bottom w:val="none" w:sz="0" w:space="0" w:color="auto"/>
                <w:right w:val="none" w:sz="0" w:space="0" w:color="auto"/>
              </w:divBdr>
              <w:divsChild>
                <w:div w:id="1823542551">
                  <w:marLeft w:val="0"/>
                  <w:marRight w:val="0"/>
                  <w:marTop w:val="0"/>
                  <w:marBottom w:val="0"/>
                  <w:divBdr>
                    <w:top w:val="none" w:sz="0" w:space="0" w:color="auto"/>
                    <w:left w:val="none" w:sz="0" w:space="0" w:color="auto"/>
                    <w:bottom w:val="none" w:sz="0" w:space="0" w:color="auto"/>
                    <w:right w:val="none" w:sz="0" w:space="0" w:color="auto"/>
                  </w:divBdr>
                  <w:divsChild>
                    <w:div w:id="9877040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3124920">
          <w:marLeft w:val="0"/>
          <w:marRight w:val="0"/>
          <w:marTop w:val="0"/>
          <w:marBottom w:val="0"/>
          <w:divBdr>
            <w:top w:val="none" w:sz="0" w:space="0" w:color="auto"/>
            <w:left w:val="none" w:sz="0" w:space="0" w:color="auto"/>
            <w:bottom w:val="none" w:sz="0" w:space="0" w:color="auto"/>
            <w:right w:val="none" w:sz="0" w:space="0" w:color="auto"/>
          </w:divBdr>
          <w:divsChild>
            <w:div w:id="818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4900">
      <w:bodyDiv w:val="1"/>
      <w:marLeft w:val="0"/>
      <w:marRight w:val="0"/>
      <w:marTop w:val="0"/>
      <w:marBottom w:val="0"/>
      <w:divBdr>
        <w:top w:val="none" w:sz="0" w:space="0" w:color="auto"/>
        <w:left w:val="none" w:sz="0" w:space="0" w:color="auto"/>
        <w:bottom w:val="none" w:sz="0" w:space="0" w:color="auto"/>
        <w:right w:val="none" w:sz="0" w:space="0" w:color="auto"/>
      </w:divBdr>
    </w:div>
    <w:div w:id="860709286">
      <w:bodyDiv w:val="1"/>
      <w:marLeft w:val="0"/>
      <w:marRight w:val="0"/>
      <w:marTop w:val="0"/>
      <w:marBottom w:val="0"/>
      <w:divBdr>
        <w:top w:val="none" w:sz="0" w:space="0" w:color="auto"/>
        <w:left w:val="none" w:sz="0" w:space="0" w:color="auto"/>
        <w:bottom w:val="none" w:sz="0" w:space="0" w:color="auto"/>
        <w:right w:val="none" w:sz="0" w:space="0" w:color="auto"/>
      </w:divBdr>
    </w:div>
    <w:div w:id="122055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lvex.ugr.es/decsai/iaio/slides/A2%20Expert%20Systems.pdf"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journals.elsevier.com/expert-systems-with-applications" TargetMode="External"/><Relationship Id="rId2" Type="http://schemas.openxmlformats.org/officeDocument/2006/relationships/customXml" Target="../customXml/item2.xml"/><Relationship Id="rId16" Type="http://schemas.openxmlformats.org/officeDocument/2006/relationships/hyperlink" Target="https://www.tutorialspoint.com/artificial_intelligence/artificial_intelligence_expert_systems.htm" TargetMode="External"/><Relationship Id="rId20" Type="http://schemas.openxmlformats.org/officeDocument/2006/relationships/hyperlink" Target="https://en.wikibooks.org/wiki/Expert_Systems/Prolo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xpertsystem.com/"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amzi.com/ExpertSystemsInProlog/xsipfrtop.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Trabajo-de-Programaci&#243;n-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5AFE5B95D54F8FACD4A1E332B72FA7"/>
        <w:category>
          <w:name w:val="General"/>
          <w:gallery w:val="placeholder"/>
        </w:category>
        <w:types>
          <w:type w:val="bbPlcHdr"/>
        </w:types>
        <w:behaviors>
          <w:behavior w:val="content"/>
        </w:behaviors>
        <w:guid w:val="{3F61AACE-38B8-41B2-BD00-7462912345AC}"/>
      </w:docPartPr>
      <w:docPartBody>
        <w:p w:rsidR="00C76120" w:rsidRDefault="00000000" w:rsidP="008C71CF">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8C71CF" w:rsidRDefault="008C71CF">
          <w:pPr>
            <w:pStyle w:val="7E5AFE5B95D54F8FACD4A1E332B72FA7"/>
          </w:pPr>
          <w:r>
            <w:rPr>
              <w:rStyle w:val="Textodelmarcadordeposicin"/>
            </w:rPr>
            <w:t>Este abstracto deberá ser redactado tanto en español como en inglés</w:t>
          </w:r>
          <w:r w:rsidRPr="0093150A">
            <w:rPr>
              <w:rStyle w:val="Textodelmarcadordeposicin"/>
            </w:rPr>
            <w:t>.</w:t>
          </w:r>
        </w:p>
      </w:docPartBody>
    </w:docPart>
    <w:docPart>
      <w:docPartPr>
        <w:name w:val="CC71CB8E57E44B0C82D1B5986BA1458D"/>
        <w:category>
          <w:name w:val="General"/>
          <w:gallery w:val="placeholder"/>
        </w:category>
        <w:types>
          <w:type w:val="bbPlcHdr"/>
        </w:types>
        <w:behaviors>
          <w:behavior w:val="content"/>
        </w:behaviors>
        <w:guid w:val="{9923A6FA-515A-4C32-91D0-D2C2B0FAED2D}"/>
      </w:docPartPr>
      <w:docPartBody>
        <w:p w:rsidR="008C71CF" w:rsidRPr="001D46AC" w:rsidRDefault="008C71CF" w:rsidP="008C71CF">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8C71CF" w:rsidRPr="001D46AC" w:rsidRDefault="008C71CF" w:rsidP="008C71CF">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8C71CF" w:rsidRPr="001D46AC" w:rsidRDefault="008C71CF" w:rsidP="008C71CF">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8C71CF" w:rsidRDefault="008C71CF">
          <w:pPr>
            <w:pStyle w:val="CC71CB8E57E44B0C82D1B5986BA1458D"/>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6C4118F456FD458DA36F2B8425053A19"/>
        <w:category>
          <w:name w:val="General"/>
          <w:gallery w:val="placeholder"/>
        </w:category>
        <w:types>
          <w:type w:val="bbPlcHdr"/>
        </w:types>
        <w:behaviors>
          <w:behavior w:val="content"/>
        </w:behaviors>
        <w:guid w:val="{F7377B4D-1472-477A-8680-9A516977B8B5}"/>
      </w:docPartPr>
      <w:docPartBody>
        <w:p w:rsidR="008C71CF" w:rsidRPr="007A3798" w:rsidRDefault="008C71CF" w:rsidP="008C71CF">
          <w:pPr>
            <w:rPr>
              <w:rStyle w:val="Textodelmarcadordeposicin"/>
            </w:rPr>
          </w:pPr>
          <w:r w:rsidRPr="007A3798">
            <w:rPr>
              <w:rStyle w:val="Textodelmarcadordeposicin"/>
            </w:rPr>
            <w:t>El cuerpo del informe se estructura en dos capítulos:</w:t>
          </w:r>
        </w:p>
        <w:p w:rsidR="008C71CF" w:rsidRPr="007A3798" w:rsidRDefault="008C71CF" w:rsidP="008C71CF">
          <w:pPr>
            <w:rPr>
              <w:rStyle w:val="Textodelmarcadordeposicin"/>
            </w:rPr>
          </w:pPr>
          <w:r w:rsidRPr="007A3798">
            <w:rPr>
              <w:rStyle w:val="Textodelmarcadordeposicin"/>
            </w:rPr>
            <w:t>-</w:t>
          </w:r>
          <w:r w:rsidRPr="007A3798">
            <w:rPr>
              <w:rStyle w:val="Textodelmarcadordeposicin"/>
            </w:rPr>
            <w:tab/>
            <w:t>Capítulo 1 – Descripción del Negocio</w:t>
          </w:r>
        </w:p>
        <w:p w:rsidR="008C71CF" w:rsidRPr="007A3798" w:rsidRDefault="008C71CF" w:rsidP="008C71CF">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8C71CF" w:rsidRPr="007A3798" w:rsidRDefault="008C71CF" w:rsidP="008C71CF">
          <w:pPr>
            <w:rPr>
              <w:rStyle w:val="Textodelmarcadordeposicin"/>
            </w:rPr>
          </w:pPr>
          <w:r w:rsidRPr="007A3798">
            <w:rPr>
              <w:rStyle w:val="Textodelmarcadordeposicin"/>
            </w:rPr>
            <w:t>Ejemplos de algunas reglas de negocio:</w:t>
          </w:r>
        </w:p>
        <w:p w:rsidR="008C71CF" w:rsidRPr="007A3798" w:rsidRDefault="008C71CF" w:rsidP="008C71CF">
          <w:pPr>
            <w:pStyle w:val="Prrafodelista"/>
            <w:numPr>
              <w:ilvl w:val="0"/>
              <w:numId w:val="1"/>
            </w:numPr>
            <w:rPr>
              <w:rStyle w:val="Textodelmarcadordeposicin"/>
            </w:rPr>
          </w:pPr>
          <w:r w:rsidRPr="007A3798">
            <w:rPr>
              <w:rStyle w:val="Textodelmarcadordeposicin"/>
            </w:rPr>
            <w:t>Una asignatura tiene uno o varios profesores.</w:t>
          </w:r>
        </w:p>
        <w:p w:rsidR="008C71CF" w:rsidRPr="007A3798" w:rsidRDefault="008C71CF" w:rsidP="008C71CF">
          <w:pPr>
            <w:pStyle w:val="Prrafodelista"/>
            <w:numPr>
              <w:ilvl w:val="0"/>
              <w:numId w:val="1"/>
            </w:numPr>
            <w:rPr>
              <w:rStyle w:val="Textodelmarcadordeposicin"/>
            </w:rPr>
          </w:pPr>
          <w:r w:rsidRPr="007A3798">
            <w:rPr>
              <w:rStyle w:val="Textodelmarcadordeposicin"/>
            </w:rPr>
            <w:t>Todas las personas tienen un local asociado.</w:t>
          </w:r>
        </w:p>
        <w:p w:rsidR="008C71CF" w:rsidRPr="007A3798" w:rsidRDefault="008C71CF" w:rsidP="008C71CF">
          <w:pPr>
            <w:rPr>
              <w:rStyle w:val="Textodelmarcadordeposicin"/>
            </w:rPr>
          </w:pPr>
          <w:r w:rsidRPr="007A3798">
            <w:rPr>
              <w:rStyle w:val="Textodelmarcadordeposicin"/>
            </w:rPr>
            <w:t>-</w:t>
          </w:r>
          <w:r w:rsidRPr="007A3798">
            <w:rPr>
              <w:rStyle w:val="Textodelmarcadordeposicin"/>
            </w:rPr>
            <w:tab/>
            <w:t>Capítulo 2 – Solución Propuesta</w:t>
          </w:r>
        </w:p>
        <w:p w:rsidR="008C71CF" w:rsidRPr="007A3798" w:rsidRDefault="008C71CF" w:rsidP="008C71CF">
          <w:pPr>
            <w:rPr>
              <w:rStyle w:val="Textodelmarcadordeposicin"/>
            </w:rPr>
          </w:pPr>
          <w:r w:rsidRPr="007A3798">
            <w:rPr>
              <w:rStyle w:val="Textodelmarcadordeposicin"/>
            </w:rPr>
            <w:t>Este capítulo tiene la finalidad de describir la solución propuesta ante la problemática planteada. Incluir:</w:t>
          </w:r>
        </w:p>
        <w:p w:rsidR="008C71CF" w:rsidRPr="007A3798" w:rsidRDefault="008C71CF" w:rsidP="008C71CF">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8C71CF" w:rsidRPr="007A3798" w:rsidRDefault="008C71CF" w:rsidP="008C71CF">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8C71CF" w:rsidRPr="007A3798" w:rsidRDefault="008C71CF" w:rsidP="008C71CF">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8C71CF" w:rsidRPr="007A3798" w:rsidRDefault="008C71CF" w:rsidP="008C71CF">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8C71CF" w:rsidRPr="007A3798" w:rsidRDefault="008C71CF" w:rsidP="008C71CF">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8C71CF" w:rsidRDefault="008C71CF">
          <w:pPr>
            <w:pStyle w:val="6C4118F456FD458DA36F2B8425053A19"/>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F95481D46DD64306AD427DDAEA15061E"/>
        <w:category>
          <w:name w:val="General"/>
          <w:gallery w:val="placeholder"/>
        </w:category>
        <w:types>
          <w:type w:val="bbPlcHdr"/>
        </w:types>
        <w:behaviors>
          <w:behavior w:val="content"/>
        </w:behaviors>
        <w:guid w:val="{FDDF399F-ED15-47F3-91A5-60851ABF92E6}"/>
      </w:docPartPr>
      <w:docPartBody>
        <w:p w:rsidR="008C71CF" w:rsidRDefault="008C71CF">
          <w:pPr>
            <w:pStyle w:val="F95481D46DD64306AD427DDAEA15061E"/>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8C0E9B764F304A0E9B6F6E759D42E4C1"/>
        <w:category>
          <w:name w:val="General"/>
          <w:gallery w:val="placeholder"/>
        </w:category>
        <w:types>
          <w:type w:val="bbPlcHdr"/>
        </w:types>
        <w:behaviors>
          <w:behavior w:val="content"/>
        </w:behaviors>
        <w:guid w:val="{8AF0D630-FB96-435E-9E0C-9D7B2DBA2231}"/>
      </w:docPartPr>
      <w:docPartBody>
        <w:p w:rsidR="008C71CF" w:rsidRDefault="008C71CF" w:rsidP="008C71CF">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8C71CF" w:rsidRDefault="008C71CF">
          <w:pPr>
            <w:pStyle w:val="8C0E9B764F304A0E9B6F6E759D42E4C1"/>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96106AE89E514B608D1C8543D04EBF44"/>
        <w:category>
          <w:name w:val="General"/>
          <w:gallery w:val="placeholder"/>
        </w:category>
        <w:types>
          <w:type w:val="bbPlcHdr"/>
        </w:types>
        <w:behaviors>
          <w:behavior w:val="content"/>
        </w:behaviors>
        <w:guid w:val="{310933C5-B58B-4DB6-AC4E-8345D770EB20}"/>
      </w:docPartPr>
      <w:docPartBody>
        <w:p w:rsidR="008C71CF" w:rsidRPr="004A309A" w:rsidRDefault="008C71CF" w:rsidP="008C71CF">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8C71CF" w:rsidRDefault="008C71CF" w:rsidP="008C71CF">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8C71CF" w:rsidRDefault="008C71CF">
          <w:pPr>
            <w:pStyle w:val="96106AE89E514B608D1C8543D04EBF44"/>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185974098CA24239B18B46EAFF909E49"/>
        <w:category>
          <w:name w:val="General"/>
          <w:gallery w:val="placeholder"/>
        </w:category>
        <w:types>
          <w:type w:val="bbPlcHdr"/>
        </w:types>
        <w:behaviors>
          <w:behavior w:val="content"/>
        </w:behaviors>
        <w:guid w:val="{0E8A0055-740F-4011-A677-9188EF64ED19}"/>
      </w:docPartPr>
      <w:docPartBody>
        <w:p w:rsidR="008C71CF" w:rsidRDefault="008C71CF">
          <w:pPr>
            <w:pStyle w:val="185974098CA24239B18B46EAFF909E49"/>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D30B7FC73922438498045436FF7352FC"/>
        <w:category>
          <w:name w:val="General"/>
          <w:gallery w:val="placeholder"/>
        </w:category>
        <w:types>
          <w:type w:val="bbPlcHdr"/>
        </w:types>
        <w:behaviors>
          <w:behavior w:val="content"/>
        </w:behaviors>
        <w:guid w:val="{C99319F5-4663-437C-901C-D4B98D703362}"/>
      </w:docPartPr>
      <w:docPartBody>
        <w:p w:rsidR="008C71CF" w:rsidRDefault="008C71CF">
          <w:pPr>
            <w:pStyle w:val="D30B7FC73922438498045436FF7352FC"/>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11723FBDE34646B291CF4D9E5C3D60F6"/>
        <w:category>
          <w:name w:val="General"/>
          <w:gallery w:val="placeholder"/>
        </w:category>
        <w:types>
          <w:type w:val="bbPlcHdr"/>
        </w:types>
        <w:behaviors>
          <w:behavior w:val="content"/>
        </w:behaviors>
        <w:guid w:val="{C3EC1A61-7CD1-4D3B-A67E-9C326CAF1185}"/>
      </w:docPartPr>
      <w:docPartBody>
        <w:p w:rsidR="008C71CF" w:rsidRDefault="008C71CF">
          <w:pPr>
            <w:pStyle w:val="11723FBDE34646B291CF4D9E5C3D60F6"/>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BF29AD69FB914B40AAC062F71DAABA63"/>
        <w:category>
          <w:name w:val="General"/>
          <w:gallery w:val="placeholder"/>
        </w:category>
        <w:types>
          <w:type w:val="bbPlcHdr"/>
        </w:types>
        <w:behaviors>
          <w:behavior w:val="content"/>
        </w:behaviors>
        <w:guid w:val="{833A0213-30F6-4FCC-857C-62C35966539E}"/>
      </w:docPartPr>
      <w:docPartBody>
        <w:p w:rsidR="008C71CF" w:rsidRDefault="008C71CF">
          <w:pPr>
            <w:pStyle w:val="BF29AD69FB914B40AAC062F71DAABA63"/>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0D82CFEB7A8C4D709E1E7BB83648BA2D"/>
        <w:category>
          <w:name w:val="General"/>
          <w:gallery w:val="placeholder"/>
        </w:category>
        <w:types>
          <w:type w:val="bbPlcHdr"/>
        </w:types>
        <w:behaviors>
          <w:behavior w:val="content"/>
        </w:behaviors>
        <w:guid w:val="{7CDCCF25-0ECF-4D37-9E8B-83CF7B7B1BDD}"/>
      </w:docPartPr>
      <w:docPartBody>
        <w:p w:rsidR="008C71CF" w:rsidRDefault="008C71CF">
          <w:pPr>
            <w:pStyle w:val="0D82CFEB7A8C4D709E1E7BB83648BA2D"/>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95E2CE9EBD9C44D5B4DD9B6E7354C9B2"/>
        <w:category>
          <w:name w:val="General"/>
          <w:gallery w:val="placeholder"/>
        </w:category>
        <w:types>
          <w:type w:val="bbPlcHdr"/>
        </w:types>
        <w:behaviors>
          <w:behavior w:val="content"/>
        </w:behaviors>
        <w:guid w:val="{F2C23ADF-74FE-4804-AAC2-FFE3FC039B95}"/>
      </w:docPartPr>
      <w:docPartBody>
        <w:p w:rsidR="008C71CF" w:rsidRDefault="008C71CF">
          <w:pPr>
            <w:pStyle w:val="95E2CE9EBD9C44D5B4DD9B6E7354C9B2"/>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FC3D185D11D7461FA489754948D3D39A"/>
        <w:category>
          <w:name w:val="General"/>
          <w:gallery w:val="placeholder"/>
        </w:category>
        <w:types>
          <w:type w:val="bbPlcHdr"/>
        </w:types>
        <w:behaviors>
          <w:behavior w:val="content"/>
        </w:behaviors>
        <w:guid w:val="{AF8221DE-C858-402F-8900-58E45E0311DF}"/>
      </w:docPartPr>
      <w:docPartBody>
        <w:p w:rsidR="008C71CF" w:rsidRDefault="008C71CF">
          <w:pPr>
            <w:pStyle w:val="FC3D185D11D7461FA489754948D3D39A"/>
          </w:pPr>
          <w:r w:rsidRPr="007B296D">
            <w:rPr>
              <w:rStyle w:val="Textodelmarcadordeposicin"/>
            </w:rPr>
            <w:t>[</w:t>
          </w:r>
          <w:r>
            <w:rPr>
              <w:rStyle w:val="Textodelmarcadordeposicin"/>
            </w:rPr>
            <w:t>Matrícula y Nombre del Estudiante 3</w:t>
          </w:r>
          <w:r w:rsidRPr="007B296D">
            <w:rPr>
              <w:rStyle w:val="Textodelmarcadordeposicin"/>
            </w:rPr>
            <w:t>]</w:t>
          </w:r>
        </w:p>
      </w:docPartBody>
    </w:docPart>
    <w:docPart>
      <w:docPartPr>
        <w:name w:val="1C32279E0F7347739346A692087FE428"/>
        <w:category>
          <w:name w:val="General"/>
          <w:gallery w:val="placeholder"/>
        </w:category>
        <w:types>
          <w:type w:val="bbPlcHdr"/>
        </w:types>
        <w:behaviors>
          <w:behavior w:val="content"/>
        </w:behaviors>
        <w:guid w:val="{75ECD605-584E-4420-8024-B83312047EF6}"/>
      </w:docPartPr>
      <w:docPartBody>
        <w:p w:rsidR="008C71CF" w:rsidRDefault="008C71CF">
          <w:pPr>
            <w:pStyle w:val="1C32279E0F7347739346A692087FE428"/>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474CE1FFE1434570A76BF7794759CCF9"/>
        <w:category>
          <w:name w:val="General"/>
          <w:gallery w:val="placeholder"/>
        </w:category>
        <w:types>
          <w:type w:val="bbPlcHdr"/>
        </w:types>
        <w:behaviors>
          <w:behavior w:val="content"/>
        </w:behaviors>
        <w:guid w:val="{6320E32F-F9A7-413B-96FE-D05B557E510C}"/>
      </w:docPartPr>
      <w:docPartBody>
        <w:p w:rsidR="008C71CF" w:rsidRDefault="008C71CF">
          <w:pPr>
            <w:pStyle w:val="474CE1FFE1434570A76BF7794759CCF9"/>
          </w:pPr>
          <w:r>
            <w:rPr>
              <w:rStyle w:val="Textodelmarcadordeposicin"/>
            </w:rPr>
            <w:t>[F</w:t>
          </w:r>
          <w:r w:rsidRPr="00523D34">
            <w:rPr>
              <w:rStyle w:val="Textodelmarcadordeposicin"/>
            </w:rPr>
            <w:t>echa de Entrega]</w:t>
          </w:r>
        </w:p>
      </w:docPartBody>
    </w:docPart>
    <w:docPart>
      <w:docPartPr>
        <w:name w:val="DE215D19BAEE447994008EDB6274E331"/>
        <w:category>
          <w:name w:val="General"/>
          <w:gallery w:val="placeholder"/>
        </w:category>
        <w:types>
          <w:type w:val="bbPlcHdr"/>
        </w:types>
        <w:behaviors>
          <w:behavior w:val="content"/>
        </w:behaviors>
        <w:guid w:val="{84BBE7C5-611B-4E6F-AB57-7FD6220D94DB}"/>
      </w:docPartPr>
      <w:docPartBody>
        <w:p w:rsidR="008C71CF" w:rsidRDefault="008C71CF">
          <w:pPr>
            <w:pStyle w:val="DE215D19BAEE447994008EDB6274E331"/>
          </w:pPr>
          <w:r w:rsidRPr="007B296D">
            <w:rPr>
              <w:rStyle w:val="Textodelmarcadordeposicin"/>
            </w:rPr>
            <w:t>[Subject]</w:t>
          </w:r>
        </w:p>
      </w:docPartBody>
    </w:docPart>
    <w:docPart>
      <w:docPartPr>
        <w:name w:val="628F2A856A32456ABF31CB1173A09A65"/>
        <w:category>
          <w:name w:val="General"/>
          <w:gallery w:val="placeholder"/>
        </w:category>
        <w:types>
          <w:type w:val="bbPlcHdr"/>
        </w:types>
        <w:behaviors>
          <w:behavior w:val="content"/>
        </w:behaviors>
        <w:guid w:val="{4C764926-2669-47FB-8F3E-4C2857189805}"/>
      </w:docPartPr>
      <w:docPartBody>
        <w:p w:rsidR="008C71CF" w:rsidRDefault="008C71CF">
          <w:pPr>
            <w:pStyle w:val="628F2A856A32456ABF31CB1173A09A65"/>
          </w:pPr>
          <w:r w:rsidRPr="007B296D">
            <w:rPr>
              <w:rStyle w:val="Textodelmarcadordeposicin"/>
            </w:rPr>
            <w:t>[</w:t>
          </w:r>
          <w:r>
            <w:rPr>
              <w:rStyle w:val="Textodelmarcadordeposicin"/>
            </w:rPr>
            <w:t>Título del trabajo</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CF"/>
    <w:rsid w:val="008C71C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E5AFE5B95D54F8FACD4A1E332B72FA7">
    <w:name w:val="7E5AFE5B95D54F8FACD4A1E332B72FA7"/>
  </w:style>
  <w:style w:type="paragraph" w:customStyle="1" w:styleId="CC71CB8E57E44B0C82D1B5986BA1458D">
    <w:name w:val="CC71CB8E57E44B0C82D1B5986BA1458D"/>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6C4118F456FD458DA36F2B8425053A19">
    <w:name w:val="6C4118F456FD458DA36F2B8425053A19"/>
  </w:style>
  <w:style w:type="paragraph" w:customStyle="1" w:styleId="F95481D46DD64306AD427DDAEA15061E">
    <w:name w:val="F95481D46DD64306AD427DDAEA15061E"/>
  </w:style>
  <w:style w:type="paragraph" w:customStyle="1" w:styleId="EE7F08D55E6B4CDEA2B3AC0EF4329FF4">
    <w:name w:val="EE7F08D55E6B4CDEA2B3AC0EF4329FF4"/>
  </w:style>
  <w:style w:type="paragraph" w:customStyle="1" w:styleId="8C0E9B764F304A0E9B6F6E759D42E4C1">
    <w:name w:val="8C0E9B764F304A0E9B6F6E759D42E4C1"/>
  </w:style>
  <w:style w:type="paragraph" w:customStyle="1" w:styleId="96106AE89E514B608D1C8543D04EBF44">
    <w:name w:val="96106AE89E514B608D1C8543D04EBF44"/>
  </w:style>
  <w:style w:type="paragraph" w:customStyle="1" w:styleId="185974098CA24239B18B46EAFF909E49">
    <w:name w:val="185974098CA24239B18B46EAFF909E49"/>
  </w:style>
  <w:style w:type="paragraph" w:customStyle="1" w:styleId="D30B7FC73922438498045436FF7352FC">
    <w:name w:val="D30B7FC73922438498045436FF7352FC"/>
  </w:style>
  <w:style w:type="paragraph" w:customStyle="1" w:styleId="11723FBDE34646B291CF4D9E5C3D60F6">
    <w:name w:val="11723FBDE34646B291CF4D9E5C3D60F6"/>
  </w:style>
  <w:style w:type="paragraph" w:customStyle="1" w:styleId="BF29AD69FB914B40AAC062F71DAABA63">
    <w:name w:val="BF29AD69FB914B40AAC062F71DAABA63"/>
  </w:style>
  <w:style w:type="paragraph" w:customStyle="1" w:styleId="0D82CFEB7A8C4D709E1E7BB83648BA2D">
    <w:name w:val="0D82CFEB7A8C4D709E1E7BB83648BA2D"/>
  </w:style>
  <w:style w:type="paragraph" w:customStyle="1" w:styleId="95E2CE9EBD9C44D5B4DD9B6E7354C9B2">
    <w:name w:val="95E2CE9EBD9C44D5B4DD9B6E7354C9B2"/>
  </w:style>
  <w:style w:type="paragraph" w:customStyle="1" w:styleId="FC3D185D11D7461FA489754948D3D39A">
    <w:name w:val="FC3D185D11D7461FA489754948D3D39A"/>
  </w:style>
  <w:style w:type="paragraph" w:customStyle="1" w:styleId="1C32279E0F7347739346A692087FE428">
    <w:name w:val="1C32279E0F7347739346A692087FE428"/>
  </w:style>
  <w:style w:type="paragraph" w:customStyle="1" w:styleId="474CE1FFE1434570A76BF7794759CCF9">
    <w:name w:val="474CE1FFE1434570A76BF7794759CCF9"/>
  </w:style>
  <w:style w:type="paragraph" w:customStyle="1" w:styleId="DE215D19BAEE447994008EDB6274E331">
    <w:name w:val="DE215D19BAEE447994008EDB6274E331"/>
  </w:style>
  <w:style w:type="paragraph" w:customStyle="1" w:styleId="628F2A856A32456ABF31CB1173A09A65">
    <w:name w:val="628F2A856A32456ABF31CB1173A09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2013-0940 Shantall Girón</CompanyPhone>
  <CompanyFax>2012-0000 Manuel Tolentino</CompanyFax>
  <CompanyEmail>2013-1134 Darlenys Gómez</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5DE8AA-2264-41B3-902C-8CCA12FF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Trabajo-de-Programación-1</Template>
  <TotalTime>4314</TotalTime>
  <Pages>17</Pages>
  <Words>1846</Words>
  <Characters>10158</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Experto, Diagnóstico de Enfermedades</vt:lpstr>
      <vt:lpstr/>
    </vt:vector>
  </TitlesOfParts>
  <Manager>Prof. Antonio Rivero y Prof. Miguel Moronta</Manager>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Experto, Diagnóstico de Enfermedades</dc:title>
  <dc:subject>ST-ISC-317-001 Programación Lógica</dc:subject>
  <dc:creator>Usuario de Windows</dc:creator>
  <cp:keywords/>
  <dc:description/>
  <cp:lastModifiedBy>Marlyn Bueno</cp:lastModifiedBy>
  <cp:revision>5</cp:revision>
  <dcterms:created xsi:type="dcterms:W3CDTF">2017-07-22T03:01:00Z</dcterms:created>
  <dcterms:modified xsi:type="dcterms:W3CDTF">2017-07-25T02:55:00Z</dcterms:modified>
</cp:coreProperties>
</file>